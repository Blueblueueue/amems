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86" w:rsidRPr="00AE518B" w:rsidRDefault="005B6286" w:rsidP="005B6286">
      <w:pPr>
        <w:rPr>
          <w:b/>
          <w:sz w:val="48"/>
          <w:szCs w:val="48"/>
        </w:rPr>
      </w:pPr>
      <w:r>
        <w:rPr>
          <w:rFonts w:hint="eastAsia"/>
          <w:b/>
          <w:sz w:val="32"/>
          <w:szCs w:val="32"/>
        </w:rPr>
        <w:t xml:space="preserve">  </w:t>
      </w:r>
    </w:p>
    <w:tbl>
      <w:tblPr>
        <w:tblW w:w="89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1526"/>
        <w:gridCol w:w="1984"/>
        <w:gridCol w:w="1560"/>
        <w:gridCol w:w="2126"/>
        <w:gridCol w:w="1735"/>
      </w:tblGrid>
      <w:tr w:rsidR="003F010C" w:rsidRPr="00B7312F" w:rsidTr="009E021D">
        <w:trPr>
          <w:trHeight w:val="921"/>
        </w:trPr>
        <w:tc>
          <w:tcPr>
            <w:tcW w:w="8931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E5054D" w:rsidRDefault="00E5054D" w:rsidP="00E5054D">
            <w:pPr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尊翔公务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航空有限公司</w:t>
            </w:r>
          </w:p>
          <w:p w:rsidR="0093074D" w:rsidRPr="0093074D" w:rsidRDefault="0059235F" w:rsidP="00E5054D">
            <w:pPr>
              <w:ind w:left="829" w:hangingChars="295" w:hanging="829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质量</w:t>
            </w:r>
            <w:r w:rsidR="0084585B">
              <w:rPr>
                <w:rFonts w:hint="eastAsia"/>
                <w:b/>
                <w:sz w:val="28"/>
                <w:szCs w:val="28"/>
              </w:rPr>
              <w:t>工程师</w:t>
            </w:r>
            <w:r w:rsidR="003F010C" w:rsidRPr="003F010C">
              <w:rPr>
                <w:rFonts w:hint="eastAsia"/>
                <w:b/>
                <w:sz w:val="28"/>
                <w:szCs w:val="28"/>
              </w:rPr>
              <w:t>岗位</w:t>
            </w:r>
            <w:r w:rsidR="00C767A1">
              <w:rPr>
                <w:rFonts w:hint="eastAsia"/>
                <w:b/>
                <w:sz w:val="28"/>
                <w:szCs w:val="28"/>
              </w:rPr>
              <w:t>授权</w:t>
            </w:r>
            <w:r w:rsidR="003F010C" w:rsidRPr="003F010C">
              <w:rPr>
                <w:rFonts w:hint="eastAsia"/>
                <w:b/>
                <w:sz w:val="28"/>
                <w:szCs w:val="28"/>
              </w:rPr>
              <w:t>申请评估表</w:t>
            </w:r>
          </w:p>
        </w:tc>
      </w:tr>
      <w:tr w:rsidR="0083237F" w:rsidRPr="00B7312F" w:rsidTr="00185E36">
        <w:trPr>
          <w:trHeight w:val="395"/>
        </w:trPr>
        <w:tc>
          <w:tcPr>
            <w:tcW w:w="8931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37F" w:rsidRPr="0083237F" w:rsidRDefault="0083237F" w:rsidP="00185E36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83237F">
              <w:rPr>
                <w:rFonts w:ascii="宋体" w:hAnsi="宋体" w:hint="eastAsia"/>
                <w:b/>
                <w:kern w:val="0"/>
                <w:szCs w:val="21"/>
              </w:rPr>
              <w:t>申请人填写部分</w:t>
            </w:r>
          </w:p>
        </w:tc>
      </w:tr>
      <w:tr w:rsidR="00302F95" w:rsidRPr="00B7312F" w:rsidTr="00302F95">
        <w:trPr>
          <w:trHeight w:val="765"/>
        </w:trPr>
        <w:tc>
          <w:tcPr>
            <w:tcW w:w="351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302F95" w:rsidRPr="00317020" w:rsidRDefault="00302F95" w:rsidP="00317020">
            <w:pPr>
              <w:spacing w:line="276" w:lineRule="auto"/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姓名：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</w:t>
            </w:r>
            <w:r w:rsidR="009168A2">
              <w:rPr>
                <w:rFonts w:ascii="宋体" w:hAnsi="宋体" w:hint="eastAsia"/>
                <w:kern w:val="0"/>
                <w:szCs w:val="21"/>
                <w:u w:val="dotted"/>
              </w:rPr>
              <w:t>居世斌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               </w:t>
            </w:r>
          </w:p>
          <w:p w:rsidR="00302F95" w:rsidRPr="00317020" w:rsidRDefault="00302F95" w:rsidP="00317020">
            <w:pPr>
              <w:spacing w:line="276" w:lineRule="auto"/>
              <w:rPr>
                <w:rFonts w:ascii="宋体" w:hAnsi="宋体"/>
                <w:kern w:val="0"/>
                <w:szCs w:val="21"/>
                <w:u w:val="dotted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工号：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</w:t>
            </w:r>
            <w:r w:rsidR="009168A2" w:rsidRPr="009168A2">
              <w:rPr>
                <w:rFonts w:ascii="宋体" w:hAnsi="宋体"/>
                <w:kern w:val="0"/>
                <w:szCs w:val="21"/>
                <w:u w:val="dotted"/>
              </w:rPr>
              <w:t>808073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               </w:t>
            </w:r>
          </w:p>
          <w:p w:rsidR="00302F95" w:rsidRPr="00317020" w:rsidRDefault="00302F95" w:rsidP="00317020">
            <w:pPr>
              <w:spacing w:line="276" w:lineRule="auto"/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部门：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</w:t>
            </w:r>
            <w:r w:rsidR="00D642C2">
              <w:rPr>
                <w:rFonts w:ascii="宋体" w:hAnsi="宋体" w:hint="eastAsia"/>
                <w:kern w:val="0"/>
                <w:szCs w:val="21"/>
                <w:u w:val="dotted"/>
              </w:rPr>
              <w:t>维修工程部质量管理分部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               </w:t>
            </w:r>
          </w:p>
          <w:p w:rsidR="00302F95" w:rsidRPr="00317020" w:rsidRDefault="00302F95" w:rsidP="00317020">
            <w:pPr>
              <w:spacing w:line="276" w:lineRule="auto"/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学历/专业：</w:t>
            </w:r>
            <w:r w:rsidR="00527FA2">
              <w:rPr>
                <w:rFonts w:ascii="宋体" w:hAnsi="宋体" w:hint="eastAsia"/>
                <w:kern w:val="0"/>
                <w:szCs w:val="21"/>
                <w:u w:val="dotted"/>
              </w:rPr>
              <w:t>本</w:t>
            </w:r>
            <w:r w:rsidR="008D261E">
              <w:rPr>
                <w:rFonts w:ascii="宋体" w:hAnsi="宋体" w:hint="eastAsia"/>
                <w:kern w:val="0"/>
                <w:szCs w:val="21"/>
                <w:u w:val="dotted"/>
              </w:rPr>
              <w:t>科/</w:t>
            </w:r>
            <w:r w:rsidR="009168A2">
              <w:rPr>
                <w:rFonts w:ascii="宋体" w:hAnsi="宋体" w:hint="eastAsia"/>
                <w:kern w:val="0"/>
                <w:szCs w:val="21"/>
                <w:u w:val="dotted"/>
              </w:rPr>
              <w:t>电气工程与自动化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          </w:t>
            </w:r>
          </w:p>
          <w:p w:rsidR="00302F95" w:rsidRPr="00317020" w:rsidRDefault="00302F95" w:rsidP="00317020">
            <w:pPr>
              <w:spacing w:line="276" w:lineRule="auto"/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出生日期：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</w:t>
            </w:r>
            <w:r w:rsidR="00803EE7">
              <w:rPr>
                <w:rFonts w:ascii="宋体" w:hAnsi="宋体" w:hint="eastAsia"/>
                <w:kern w:val="0"/>
                <w:szCs w:val="21"/>
                <w:u w:val="dotted"/>
              </w:rPr>
              <w:t>198</w:t>
            </w:r>
            <w:r w:rsidR="009168A2">
              <w:rPr>
                <w:rFonts w:ascii="宋体" w:hAnsi="宋体" w:hint="eastAsia"/>
                <w:kern w:val="0"/>
                <w:szCs w:val="21"/>
                <w:u w:val="dotted"/>
              </w:rPr>
              <w:t>6</w:t>
            </w:r>
            <w:r w:rsidR="00803EE7">
              <w:rPr>
                <w:rFonts w:ascii="宋体" w:hAnsi="宋体" w:hint="eastAsia"/>
                <w:kern w:val="0"/>
                <w:szCs w:val="21"/>
                <w:u w:val="dotted"/>
              </w:rPr>
              <w:t>.</w:t>
            </w:r>
            <w:r w:rsidR="009168A2">
              <w:rPr>
                <w:rFonts w:ascii="宋体" w:hAnsi="宋体" w:hint="eastAsia"/>
                <w:kern w:val="0"/>
                <w:szCs w:val="21"/>
                <w:u w:val="dotted"/>
              </w:rPr>
              <w:t>9</w:t>
            </w:r>
            <w:r w:rsidR="00803EE7">
              <w:rPr>
                <w:rFonts w:ascii="宋体" w:hAnsi="宋体" w:hint="eastAsia"/>
                <w:kern w:val="0"/>
                <w:szCs w:val="21"/>
                <w:u w:val="dotted"/>
              </w:rPr>
              <w:t>.1</w:t>
            </w:r>
            <w:r w:rsidR="00D642C2"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           </w:t>
            </w:r>
          </w:p>
          <w:p w:rsidR="00302F95" w:rsidRPr="00317020" w:rsidRDefault="00302F95" w:rsidP="009168A2">
            <w:pPr>
              <w:spacing w:line="276" w:lineRule="auto"/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入职日期：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</w:t>
            </w:r>
            <w:r w:rsidR="00D642C2">
              <w:rPr>
                <w:rFonts w:ascii="宋体" w:hAnsi="宋体" w:hint="eastAsia"/>
                <w:kern w:val="0"/>
                <w:szCs w:val="21"/>
                <w:u w:val="dotted"/>
              </w:rPr>
              <w:t>201</w:t>
            </w:r>
            <w:r w:rsidR="009168A2">
              <w:rPr>
                <w:rFonts w:ascii="宋体" w:hAnsi="宋体" w:hint="eastAsia"/>
                <w:kern w:val="0"/>
                <w:szCs w:val="21"/>
                <w:u w:val="dotted"/>
              </w:rPr>
              <w:t>7</w:t>
            </w:r>
            <w:r w:rsidR="00D642C2">
              <w:rPr>
                <w:rFonts w:ascii="宋体" w:hAnsi="宋体" w:hint="eastAsia"/>
                <w:kern w:val="0"/>
                <w:szCs w:val="21"/>
                <w:u w:val="dotted"/>
              </w:rPr>
              <w:t>.</w:t>
            </w:r>
            <w:r w:rsidR="009168A2">
              <w:rPr>
                <w:rFonts w:ascii="宋体" w:hAnsi="宋体" w:hint="eastAsia"/>
                <w:kern w:val="0"/>
                <w:szCs w:val="21"/>
                <w:u w:val="dotted"/>
              </w:rPr>
              <w:t>1</w:t>
            </w:r>
            <w:r w:rsidR="00D642C2"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        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F95" w:rsidRPr="00302F95" w:rsidRDefault="00302F95" w:rsidP="00302F95">
            <w:pPr>
              <w:jc w:val="center"/>
            </w:pPr>
            <w:r w:rsidRPr="00302F95">
              <w:rPr>
                <w:rFonts w:hint="eastAsia"/>
              </w:rPr>
              <w:t>维修</w:t>
            </w:r>
            <w:r>
              <w:rPr>
                <w:rFonts w:hint="eastAsia"/>
              </w:rPr>
              <w:t>人员执照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F95" w:rsidRPr="00302F95" w:rsidRDefault="00302F95" w:rsidP="00302F95">
            <w:pPr>
              <w:rPr>
                <w:u w:val="dotted"/>
              </w:rPr>
            </w:pPr>
            <w:r>
              <w:rPr>
                <w:rFonts w:hint="eastAsia"/>
              </w:rPr>
              <w:t>执照号：</w:t>
            </w:r>
            <w:r>
              <w:rPr>
                <w:rFonts w:hint="eastAsia"/>
                <w:u w:val="dotted"/>
              </w:rPr>
              <w:t xml:space="preserve"> </w:t>
            </w:r>
            <w:r w:rsidR="009168A2" w:rsidRPr="009168A2">
              <w:rPr>
                <w:u w:val="dotted"/>
              </w:rPr>
              <w:t>320721198609010630</w:t>
            </w:r>
            <w:r w:rsidR="00D642C2">
              <w:rPr>
                <w:rFonts w:hint="eastAsia"/>
                <w:u w:val="dotted"/>
              </w:rPr>
              <w:t xml:space="preserve"> </w:t>
            </w:r>
            <w:r>
              <w:rPr>
                <w:rFonts w:hint="eastAsia"/>
                <w:u w:val="dotted"/>
              </w:rPr>
              <w:t xml:space="preserve">                        </w:t>
            </w:r>
          </w:p>
          <w:p w:rsidR="00302F95" w:rsidRPr="00302F95" w:rsidRDefault="00302F95">
            <w:pPr>
              <w:widowControl/>
              <w:jc w:val="left"/>
              <w:rPr>
                <w:u w:val="dotted"/>
              </w:rPr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业：</w:t>
            </w:r>
            <w:r>
              <w:rPr>
                <w:rFonts w:hint="eastAsia"/>
                <w:u w:val="dotted"/>
              </w:rPr>
              <w:t xml:space="preserve"> </w:t>
            </w:r>
            <w:r w:rsidR="00D642C2" w:rsidRPr="00D14D6A">
              <w:rPr>
                <w:u w:val="dotted"/>
              </w:rPr>
              <w:t>ME-TA</w:t>
            </w:r>
            <w:r w:rsidR="00D642C2">
              <w:rPr>
                <w:rFonts w:hint="eastAsia"/>
                <w:u w:val="dotted"/>
              </w:rPr>
              <w:t xml:space="preserve">  </w:t>
            </w:r>
            <w:r>
              <w:rPr>
                <w:rFonts w:hint="eastAsia"/>
                <w:u w:val="dotted"/>
              </w:rPr>
              <w:t xml:space="preserve">                        </w:t>
            </w:r>
          </w:p>
          <w:p w:rsidR="00302F95" w:rsidRPr="00302F95" w:rsidRDefault="00302F95" w:rsidP="009168A2">
            <w:pPr>
              <w:rPr>
                <w:u w:val="dotted"/>
              </w:rPr>
            </w:pPr>
            <w:r>
              <w:rPr>
                <w:rFonts w:hint="eastAsia"/>
              </w:rPr>
              <w:t>有效期：</w:t>
            </w:r>
            <w:r>
              <w:rPr>
                <w:rFonts w:hint="eastAsia"/>
                <w:u w:val="dotted"/>
              </w:rPr>
              <w:t xml:space="preserve"> </w:t>
            </w:r>
            <w:r w:rsidR="00D642C2">
              <w:rPr>
                <w:rFonts w:hint="eastAsia"/>
                <w:u w:val="dotted"/>
              </w:rPr>
              <w:t>201</w:t>
            </w:r>
            <w:r w:rsidR="009168A2">
              <w:rPr>
                <w:rFonts w:hint="eastAsia"/>
                <w:u w:val="dotted"/>
              </w:rPr>
              <w:t>7</w:t>
            </w:r>
            <w:r w:rsidR="00D642C2">
              <w:rPr>
                <w:rFonts w:hint="eastAsia"/>
                <w:u w:val="dotted"/>
              </w:rPr>
              <w:t>.</w:t>
            </w:r>
            <w:r w:rsidR="009168A2">
              <w:rPr>
                <w:rFonts w:hint="eastAsia"/>
                <w:u w:val="dotted"/>
              </w:rPr>
              <w:t>8</w:t>
            </w:r>
            <w:r w:rsidR="00D642C2">
              <w:rPr>
                <w:rFonts w:hint="eastAsia"/>
                <w:u w:val="dotted"/>
              </w:rPr>
              <w:t>.</w:t>
            </w:r>
            <w:r w:rsidR="009168A2">
              <w:rPr>
                <w:rFonts w:hint="eastAsia"/>
                <w:u w:val="dotted"/>
              </w:rPr>
              <w:t>29</w:t>
            </w:r>
            <w:r w:rsidR="00D642C2">
              <w:rPr>
                <w:rFonts w:hint="eastAsia"/>
                <w:u w:val="dotted"/>
              </w:rPr>
              <w:t xml:space="preserve"> </w:t>
            </w:r>
            <w:r>
              <w:rPr>
                <w:rFonts w:hint="eastAsia"/>
                <w:u w:val="dotted"/>
              </w:rPr>
              <w:t xml:space="preserve">                        </w:t>
            </w:r>
          </w:p>
        </w:tc>
      </w:tr>
      <w:tr w:rsidR="00302F95" w:rsidRPr="00B7312F" w:rsidTr="00E039E7">
        <w:trPr>
          <w:trHeight w:val="285"/>
        </w:trPr>
        <w:tc>
          <w:tcPr>
            <w:tcW w:w="3510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02F95" w:rsidRDefault="00302F95" w:rsidP="00317020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F95" w:rsidRPr="00302F95" w:rsidRDefault="00302F95" w:rsidP="009168A2">
            <w:r w:rsidRPr="00302F95">
              <w:rPr>
                <w:rFonts w:hint="eastAsia"/>
              </w:rPr>
              <w:t>其他执照：</w:t>
            </w:r>
            <w:r w:rsidRPr="00302F95">
              <w:rPr>
                <w:rFonts w:hint="eastAsia"/>
              </w:rPr>
              <w:t xml:space="preserve">                </w:t>
            </w:r>
            <w:r w:rsidRPr="00302F95">
              <w:rPr>
                <w:rFonts w:hint="eastAsia"/>
              </w:rPr>
              <w:t>有效期：</w:t>
            </w:r>
            <w:r w:rsidRPr="00302F95">
              <w:rPr>
                <w:rFonts w:hint="eastAsia"/>
              </w:rPr>
              <w:t xml:space="preserve">           </w:t>
            </w:r>
          </w:p>
        </w:tc>
      </w:tr>
      <w:tr w:rsidR="00302F95" w:rsidRPr="00B7312F" w:rsidTr="00302F95">
        <w:trPr>
          <w:trHeight w:val="465"/>
        </w:trPr>
        <w:tc>
          <w:tcPr>
            <w:tcW w:w="3510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02F95" w:rsidRDefault="00302F95" w:rsidP="00317020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2F95" w:rsidRPr="00302F95" w:rsidRDefault="00302F95" w:rsidP="009168A2">
            <w:r>
              <w:rPr>
                <w:rFonts w:hint="eastAsia"/>
              </w:rPr>
              <w:t>现任职务：</w:t>
            </w:r>
            <w:r w:rsidR="009168A2" w:rsidRPr="00302F95">
              <w:t xml:space="preserve"> </w:t>
            </w:r>
          </w:p>
        </w:tc>
      </w:tr>
      <w:tr w:rsidR="00302F95" w:rsidRPr="00B7312F" w:rsidTr="002A1E7F">
        <w:trPr>
          <w:trHeight w:val="421"/>
        </w:trPr>
        <w:tc>
          <w:tcPr>
            <w:tcW w:w="3510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02F95" w:rsidRDefault="00302F95" w:rsidP="00317020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2F95" w:rsidRPr="00302F95" w:rsidRDefault="00302F95" w:rsidP="00302F95">
            <w:r>
              <w:rPr>
                <w:rFonts w:hint="eastAsia"/>
              </w:rPr>
              <w:t>申请授权：</w:t>
            </w:r>
            <w:r w:rsidR="00D642C2">
              <w:rPr>
                <w:rFonts w:hint="eastAsia"/>
              </w:rPr>
              <w:t>质量</w:t>
            </w:r>
            <w:r w:rsidR="00803EE7">
              <w:rPr>
                <w:rFonts w:hint="eastAsia"/>
              </w:rPr>
              <w:t>管理</w:t>
            </w:r>
            <w:r w:rsidR="00CE5B0A">
              <w:rPr>
                <w:rFonts w:hint="eastAsia"/>
              </w:rPr>
              <w:t>工程师</w:t>
            </w:r>
          </w:p>
        </w:tc>
      </w:tr>
      <w:tr w:rsidR="003F010C" w:rsidRPr="00B7312F" w:rsidTr="00C376BC">
        <w:trPr>
          <w:trHeight w:val="477"/>
        </w:trPr>
        <w:tc>
          <w:tcPr>
            <w:tcW w:w="8931" w:type="dxa"/>
            <w:gridSpan w:val="5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3F010C" w:rsidRPr="005306E7" w:rsidRDefault="00085ABE" w:rsidP="005306E7">
            <w:pPr>
              <w:spacing w:line="276" w:lineRule="auto"/>
              <w:jc w:val="center"/>
              <w:rPr>
                <w:rFonts w:ascii="宋体" w:hAnsi="宋体"/>
                <w:b/>
                <w:kern w:val="0"/>
                <w:szCs w:val="21"/>
                <w:u w:val="single"/>
              </w:rPr>
            </w:pPr>
            <w:r w:rsidRPr="005306E7">
              <w:rPr>
                <w:rFonts w:ascii="宋体" w:hAnsi="宋体" w:hint="eastAsia"/>
                <w:b/>
                <w:kern w:val="0"/>
                <w:szCs w:val="21"/>
              </w:rPr>
              <w:t>个人工作经历</w:t>
            </w:r>
          </w:p>
        </w:tc>
      </w:tr>
      <w:tr w:rsidR="005306E7" w:rsidRPr="00B7312F" w:rsidTr="00C376BC">
        <w:trPr>
          <w:trHeight w:val="1995"/>
        </w:trPr>
        <w:tc>
          <w:tcPr>
            <w:tcW w:w="8931" w:type="dxa"/>
            <w:gridSpan w:val="5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8A2" w:rsidRPr="009168A2" w:rsidRDefault="009168A2" w:rsidP="009168A2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9168A2">
              <w:rPr>
                <w:rFonts w:ascii="宋体" w:hAnsi="宋体" w:hint="eastAsia"/>
                <w:kern w:val="0"/>
                <w:szCs w:val="21"/>
              </w:rPr>
              <w:t>2009.8～2011.5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Pr="009168A2">
              <w:rPr>
                <w:rFonts w:ascii="宋体" w:hAnsi="宋体" w:hint="eastAsia"/>
                <w:kern w:val="0"/>
                <w:szCs w:val="21"/>
              </w:rPr>
              <w:t>东航工程技术公司航线工程师</w:t>
            </w:r>
          </w:p>
          <w:p w:rsidR="009168A2" w:rsidRPr="009168A2" w:rsidRDefault="009168A2" w:rsidP="009168A2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9168A2">
              <w:rPr>
                <w:rFonts w:ascii="宋体" w:hAnsi="宋体" w:hint="eastAsia"/>
                <w:kern w:val="0"/>
                <w:szCs w:val="21"/>
              </w:rPr>
              <w:t>2011.5～2014.7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Pr="009168A2">
              <w:rPr>
                <w:rFonts w:ascii="宋体" w:hAnsi="宋体" w:hint="eastAsia"/>
                <w:kern w:val="0"/>
                <w:szCs w:val="21"/>
              </w:rPr>
              <w:t>中国货运航空有限公司航线工程师</w:t>
            </w:r>
          </w:p>
          <w:p w:rsidR="009168A2" w:rsidRPr="009168A2" w:rsidRDefault="009168A2" w:rsidP="009168A2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9168A2">
              <w:rPr>
                <w:rFonts w:ascii="宋体" w:hAnsi="宋体" w:hint="eastAsia"/>
                <w:kern w:val="0"/>
                <w:szCs w:val="21"/>
              </w:rPr>
              <w:t>2014.7～2015.4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Pr="009168A2">
              <w:rPr>
                <w:rFonts w:ascii="宋体" w:hAnsi="宋体" w:hint="eastAsia"/>
                <w:kern w:val="0"/>
                <w:szCs w:val="21"/>
              </w:rPr>
              <w:t>东航工程技术公司质量工程师</w:t>
            </w:r>
          </w:p>
          <w:p w:rsidR="009168A2" w:rsidRPr="009168A2" w:rsidRDefault="009168A2" w:rsidP="009168A2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9168A2">
              <w:rPr>
                <w:rFonts w:ascii="宋体" w:hAnsi="宋体" w:hint="eastAsia"/>
                <w:kern w:val="0"/>
                <w:szCs w:val="21"/>
              </w:rPr>
              <w:t>2015.4～2017.1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Pr="009168A2">
              <w:rPr>
                <w:rFonts w:ascii="宋体" w:hAnsi="宋体" w:hint="eastAsia"/>
                <w:kern w:val="0"/>
                <w:szCs w:val="21"/>
              </w:rPr>
              <w:t>有和道通航空有限公司质量工程师</w:t>
            </w:r>
          </w:p>
          <w:p w:rsidR="005306E7" w:rsidRDefault="009168A2" w:rsidP="009168A2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9168A2">
              <w:rPr>
                <w:rFonts w:ascii="宋体" w:hAnsi="宋体" w:hint="eastAsia"/>
                <w:kern w:val="0"/>
                <w:szCs w:val="21"/>
              </w:rPr>
              <w:t>2017年1月至今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proofErr w:type="gramStart"/>
            <w:r w:rsidRPr="009168A2">
              <w:rPr>
                <w:rFonts w:ascii="宋体" w:hAnsi="宋体" w:hint="eastAsia"/>
                <w:kern w:val="0"/>
                <w:szCs w:val="21"/>
              </w:rPr>
              <w:t>尊翔公务</w:t>
            </w:r>
            <w:proofErr w:type="gramEnd"/>
            <w:r w:rsidRPr="009168A2">
              <w:rPr>
                <w:rFonts w:ascii="宋体" w:hAnsi="宋体" w:hint="eastAsia"/>
                <w:kern w:val="0"/>
                <w:szCs w:val="21"/>
              </w:rPr>
              <w:t>航空有限公司质量</w:t>
            </w:r>
            <w:r w:rsidR="00CE5B0A">
              <w:rPr>
                <w:rFonts w:ascii="宋体" w:hAnsi="宋体" w:hint="eastAsia"/>
                <w:kern w:val="0"/>
                <w:szCs w:val="21"/>
              </w:rPr>
              <w:t>管理分部主管</w:t>
            </w:r>
          </w:p>
        </w:tc>
      </w:tr>
      <w:tr w:rsidR="00085ABE" w:rsidRPr="00B7312F" w:rsidTr="00C376BC">
        <w:trPr>
          <w:trHeight w:val="533"/>
        </w:trPr>
        <w:tc>
          <w:tcPr>
            <w:tcW w:w="8931" w:type="dxa"/>
            <w:gridSpan w:val="5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085ABE" w:rsidRPr="005306E7" w:rsidRDefault="00085ABE" w:rsidP="005306E7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5306E7">
              <w:rPr>
                <w:rFonts w:ascii="宋体" w:hAnsi="宋体" w:hint="eastAsia"/>
                <w:b/>
                <w:kern w:val="0"/>
                <w:szCs w:val="21"/>
              </w:rPr>
              <w:t>培训课程</w:t>
            </w:r>
          </w:p>
        </w:tc>
      </w:tr>
      <w:tr w:rsidR="005306E7" w:rsidRPr="00B7312F" w:rsidTr="002A1E7F">
        <w:trPr>
          <w:trHeight w:val="4318"/>
        </w:trPr>
        <w:tc>
          <w:tcPr>
            <w:tcW w:w="8931" w:type="dxa"/>
            <w:gridSpan w:val="5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F4C82" w:rsidRPr="005306E7" w:rsidRDefault="000D29E4" w:rsidP="00FB4F0D">
            <w:pPr>
              <w:rPr>
                <w:rFonts w:ascii="宋体" w:hAnsi="宋体"/>
                <w:b/>
                <w:kern w:val="0"/>
                <w:sz w:val="18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21"/>
              </w:rPr>
              <w:t>请</w:t>
            </w:r>
            <w:r w:rsidR="005306E7" w:rsidRPr="005306E7">
              <w:rPr>
                <w:rFonts w:ascii="宋体" w:hAnsi="宋体" w:hint="eastAsia"/>
                <w:b/>
                <w:kern w:val="0"/>
                <w:sz w:val="18"/>
                <w:szCs w:val="21"/>
              </w:rPr>
              <w:t>详细填写与本岗位授权相关的培训课程，如有更多可附此表后。</w:t>
            </w:r>
          </w:p>
          <w:p w:rsidR="00803EE7" w:rsidRPr="00803EE7" w:rsidRDefault="00803EE7" w:rsidP="00803EE7">
            <w:pPr>
              <w:rPr>
                <w:rFonts w:ascii="宋体" w:hAnsi="宋体"/>
                <w:kern w:val="0"/>
                <w:szCs w:val="21"/>
              </w:rPr>
            </w:pPr>
            <w:r w:rsidRPr="00803EE7">
              <w:rPr>
                <w:rFonts w:ascii="宋体" w:hAnsi="宋体" w:hint="eastAsia"/>
                <w:kern w:val="0"/>
                <w:szCs w:val="21"/>
              </w:rPr>
              <w:t>201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6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.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11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.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29～12.2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，</w:t>
            </w:r>
            <w:r w:rsidR="009168A2" w:rsidRPr="009168A2">
              <w:rPr>
                <w:rFonts w:ascii="宋体" w:hAnsi="宋体" w:hint="eastAsia"/>
                <w:kern w:val="0"/>
                <w:szCs w:val="21"/>
              </w:rPr>
              <w:t>航空企业质量内审员培训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（有证书）</w:t>
            </w:r>
          </w:p>
          <w:p w:rsidR="00803EE7" w:rsidRPr="00803EE7" w:rsidRDefault="00803EE7" w:rsidP="00803EE7">
            <w:pPr>
              <w:rPr>
                <w:rFonts w:ascii="宋体" w:hAnsi="宋体"/>
                <w:kern w:val="0"/>
                <w:szCs w:val="21"/>
              </w:rPr>
            </w:pPr>
            <w:r w:rsidRPr="00803EE7">
              <w:rPr>
                <w:rFonts w:ascii="宋体" w:hAnsi="宋体" w:hint="eastAsia"/>
                <w:kern w:val="0"/>
                <w:szCs w:val="21"/>
              </w:rPr>
              <w:t>201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7.2.6～2.7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，民航法规与咨询通告</w:t>
            </w:r>
          </w:p>
          <w:p w:rsidR="00803EE7" w:rsidRPr="00803EE7" w:rsidRDefault="009168A2" w:rsidP="00803EE7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2017</w:t>
            </w:r>
            <w:r w:rsidR="00803EE7" w:rsidRPr="00803EE7"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 w:hint="eastAsia"/>
                <w:kern w:val="0"/>
                <w:szCs w:val="21"/>
              </w:rPr>
              <w:t>2.8</w:t>
            </w:r>
            <w:r w:rsidR="00803EE7" w:rsidRPr="00803EE7">
              <w:rPr>
                <w:rFonts w:ascii="宋体" w:hAnsi="宋体" w:hint="eastAsia"/>
                <w:kern w:val="0"/>
                <w:szCs w:val="21"/>
              </w:rPr>
              <w:t>，维修行业标准</w:t>
            </w:r>
          </w:p>
          <w:p w:rsidR="00803EE7" w:rsidRPr="00803EE7" w:rsidRDefault="009168A2" w:rsidP="00803EE7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2017.2.19</w:t>
            </w:r>
            <w:r w:rsidR="00803EE7" w:rsidRPr="00803EE7">
              <w:rPr>
                <w:rFonts w:ascii="宋体" w:hAnsi="宋体" w:hint="eastAsia"/>
                <w:kern w:val="0"/>
                <w:szCs w:val="21"/>
              </w:rPr>
              <w:t>，维修工程管理手册</w:t>
            </w:r>
          </w:p>
          <w:p w:rsidR="00803EE7" w:rsidRPr="00803EE7" w:rsidRDefault="009168A2" w:rsidP="00803EE7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2017</w:t>
            </w:r>
            <w:r w:rsidR="00803EE7" w:rsidRPr="00803EE7">
              <w:rPr>
                <w:rFonts w:ascii="宋体" w:hAnsi="宋体" w:hint="eastAsia"/>
                <w:kern w:val="0"/>
                <w:szCs w:val="21"/>
              </w:rPr>
              <w:t>.</w:t>
            </w:r>
            <w:r>
              <w:rPr>
                <w:rFonts w:ascii="宋体" w:hAnsi="宋体" w:hint="eastAsia"/>
                <w:kern w:val="0"/>
                <w:szCs w:val="21"/>
              </w:rPr>
              <w:t>2.10</w:t>
            </w:r>
            <w:r w:rsidR="00803EE7" w:rsidRPr="00803EE7">
              <w:rPr>
                <w:rFonts w:ascii="宋体" w:hAnsi="宋体" w:hint="eastAsia"/>
                <w:kern w:val="0"/>
                <w:szCs w:val="21"/>
              </w:rPr>
              <w:t>，工作程序手册</w:t>
            </w:r>
          </w:p>
          <w:p w:rsidR="00803EE7" w:rsidRPr="00803EE7" w:rsidRDefault="00803EE7" w:rsidP="00803EE7">
            <w:pPr>
              <w:rPr>
                <w:rFonts w:ascii="宋体" w:hAnsi="宋体"/>
                <w:kern w:val="0"/>
                <w:szCs w:val="21"/>
              </w:rPr>
            </w:pPr>
            <w:r w:rsidRPr="00803EE7">
              <w:rPr>
                <w:rFonts w:ascii="宋体" w:hAnsi="宋体" w:hint="eastAsia"/>
                <w:kern w:val="0"/>
                <w:szCs w:val="21"/>
              </w:rPr>
              <w:t>201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7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.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2.11，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运行手册/运行规范</w:t>
            </w:r>
          </w:p>
          <w:p w:rsidR="00803EE7" w:rsidRPr="00803EE7" w:rsidRDefault="00803EE7" w:rsidP="00803EE7">
            <w:pPr>
              <w:rPr>
                <w:rFonts w:ascii="宋体" w:hAnsi="宋体"/>
                <w:kern w:val="0"/>
                <w:szCs w:val="21"/>
              </w:rPr>
            </w:pPr>
            <w:r w:rsidRPr="00803EE7">
              <w:rPr>
                <w:rFonts w:ascii="宋体" w:hAnsi="宋体" w:hint="eastAsia"/>
                <w:kern w:val="0"/>
                <w:szCs w:val="21"/>
              </w:rPr>
              <w:t>201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7.2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.13，人为因素</w:t>
            </w:r>
          </w:p>
          <w:p w:rsidR="00803EE7" w:rsidRPr="00803EE7" w:rsidRDefault="00803EE7" w:rsidP="00803EE7">
            <w:pPr>
              <w:rPr>
                <w:rFonts w:ascii="宋体" w:hAnsi="宋体"/>
                <w:kern w:val="0"/>
                <w:szCs w:val="21"/>
              </w:rPr>
            </w:pPr>
            <w:r w:rsidRPr="00803EE7">
              <w:rPr>
                <w:rFonts w:ascii="宋体" w:hAnsi="宋体" w:hint="eastAsia"/>
                <w:kern w:val="0"/>
                <w:szCs w:val="21"/>
              </w:rPr>
              <w:t>201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7.2.14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，维修方案/MPD文件</w:t>
            </w:r>
          </w:p>
          <w:p w:rsidR="00803EE7" w:rsidRPr="00803EE7" w:rsidRDefault="009168A2" w:rsidP="00803EE7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2017.2.14</w:t>
            </w:r>
            <w:r w:rsidR="00803EE7" w:rsidRPr="00803EE7">
              <w:rPr>
                <w:rFonts w:ascii="宋体" w:hAnsi="宋体" w:hint="eastAsia"/>
                <w:kern w:val="0"/>
                <w:szCs w:val="21"/>
              </w:rPr>
              <w:t xml:space="preserve">，MEL/CDL </w:t>
            </w:r>
          </w:p>
          <w:p w:rsidR="00803EE7" w:rsidRPr="00803EE7" w:rsidRDefault="00803EE7" w:rsidP="00803EE7">
            <w:pPr>
              <w:rPr>
                <w:rFonts w:ascii="宋体" w:hAnsi="宋体"/>
                <w:kern w:val="0"/>
                <w:szCs w:val="21"/>
              </w:rPr>
            </w:pPr>
            <w:r w:rsidRPr="00803EE7">
              <w:rPr>
                <w:rFonts w:ascii="宋体" w:hAnsi="宋体" w:hint="eastAsia"/>
                <w:kern w:val="0"/>
                <w:szCs w:val="21"/>
              </w:rPr>
              <w:t>201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7.2.9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，航材检验</w:t>
            </w:r>
          </w:p>
          <w:p w:rsidR="00803EE7" w:rsidRPr="00803EE7" w:rsidRDefault="00803EE7" w:rsidP="00803EE7">
            <w:pPr>
              <w:rPr>
                <w:rFonts w:ascii="宋体" w:hAnsi="宋体"/>
                <w:kern w:val="0"/>
                <w:szCs w:val="21"/>
              </w:rPr>
            </w:pPr>
            <w:r w:rsidRPr="00803EE7">
              <w:rPr>
                <w:rFonts w:ascii="宋体" w:hAnsi="宋体" w:hint="eastAsia"/>
                <w:kern w:val="0"/>
                <w:szCs w:val="21"/>
              </w:rPr>
              <w:t>201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7.2.15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，单机档案培训</w:t>
            </w:r>
          </w:p>
          <w:p w:rsidR="00803EE7" w:rsidRPr="00803EE7" w:rsidRDefault="00803EE7" w:rsidP="00803EE7">
            <w:pPr>
              <w:rPr>
                <w:rFonts w:ascii="宋体" w:hAnsi="宋体"/>
                <w:kern w:val="0"/>
                <w:szCs w:val="21"/>
              </w:rPr>
            </w:pPr>
            <w:r w:rsidRPr="00803EE7">
              <w:rPr>
                <w:rFonts w:ascii="宋体" w:hAnsi="宋体" w:hint="eastAsia"/>
                <w:kern w:val="0"/>
                <w:szCs w:val="21"/>
              </w:rPr>
              <w:t>201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7.2.15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，单机适航性评估</w:t>
            </w:r>
          </w:p>
          <w:p w:rsidR="00803EE7" w:rsidRPr="00803EE7" w:rsidRDefault="00803EE7" w:rsidP="00803EE7">
            <w:pPr>
              <w:rPr>
                <w:rFonts w:ascii="宋体" w:hAnsi="宋体"/>
                <w:kern w:val="0"/>
                <w:szCs w:val="21"/>
              </w:rPr>
            </w:pPr>
            <w:r w:rsidRPr="00803EE7">
              <w:rPr>
                <w:rFonts w:ascii="宋体" w:hAnsi="宋体" w:hint="eastAsia"/>
                <w:kern w:val="0"/>
                <w:szCs w:val="21"/>
              </w:rPr>
              <w:t>201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7.3.10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，飞机防腐预防与控制</w:t>
            </w:r>
          </w:p>
          <w:p w:rsidR="00803EE7" w:rsidRPr="00803EE7" w:rsidRDefault="00803EE7" w:rsidP="00803EE7">
            <w:pPr>
              <w:rPr>
                <w:rFonts w:ascii="宋体" w:hAnsi="宋体"/>
                <w:kern w:val="0"/>
                <w:szCs w:val="21"/>
              </w:rPr>
            </w:pPr>
            <w:r w:rsidRPr="00803EE7">
              <w:rPr>
                <w:rFonts w:ascii="宋体" w:hAnsi="宋体" w:hint="eastAsia"/>
                <w:kern w:val="0"/>
                <w:szCs w:val="21"/>
              </w:rPr>
              <w:t>201</w:t>
            </w:r>
            <w:r w:rsidR="00200CB2">
              <w:rPr>
                <w:rFonts w:ascii="宋体" w:hAnsi="宋体" w:hint="eastAsia"/>
                <w:kern w:val="0"/>
                <w:szCs w:val="21"/>
              </w:rPr>
              <w:t>7.2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.1</w:t>
            </w:r>
            <w:r w:rsidR="00200CB2">
              <w:rPr>
                <w:rFonts w:ascii="宋体" w:hAnsi="宋体" w:hint="eastAsia"/>
                <w:kern w:val="0"/>
                <w:szCs w:val="21"/>
              </w:rPr>
              <w:t>6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，维修管理系统</w:t>
            </w:r>
          </w:p>
          <w:p w:rsidR="00803EE7" w:rsidRPr="00803EE7" w:rsidRDefault="00803EE7" w:rsidP="00803EE7">
            <w:pPr>
              <w:rPr>
                <w:rFonts w:ascii="宋体" w:hAnsi="宋体"/>
                <w:kern w:val="0"/>
                <w:szCs w:val="21"/>
              </w:rPr>
            </w:pPr>
            <w:r w:rsidRPr="00803EE7">
              <w:rPr>
                <w:rFonts w:ascii="宋体" w:hAnsi="宋体" w:hint="eastAsia"/>
                <w:kern w:val="0"/>
                <w:szCs w:val="21"/>
              </w:rPr>
              <w:t>201</w:t>
            </w:r>
            <w:r w:rsidR="009168A2">
              <w:rPr>
                <w:rFonts w:ascii="宋体" w:hAnsi="宋体" w:hint="eastAsia"/>
                <w:kern w:val="0"/>
                <w:szCs w:val="21"/>
              </w:rPr>
              <w:t>7.2.16</w:t>
            </w:r>
            <w:r w:rsidRPr="00803EE7">
              <w:rPr>
                <w:rFonts w:ascii="宋体" w:hAnsi="宋体" w:hint="eastAsia"/>
                <w:kern w:val="0"/>
                <w:szCs w:val="21"/>
              </w:rPr>
              <w:t>，RVSM</w:t>
            </w:r>
          </w:p>
          <w:p w:rsidR="00D642C2" w:rsidRPr="00302F95" w:rsidRDefault="00D642C2" w:rsidP="009168A2">
            <w:pPr>
              <w:rPr>
                <w:rFonts w:ascii="宋体" w:hAnsi="宋体"/>
                <w:kern w:val="0"/>
                <w:szCs w:val="21"/>
                <w:u w:val="single"/>
              </w:rPr>
            </w:pPr>
          </w:p>
        </w:tc>
      </w:tr>
      <w:tr w:rsidR="005B6286" w:rsidRPr="00B7312F" w:rsidTr="00C376BC">
        <w:trPr>
          <w:trHeight w:val="724"/>
        </w:trPr>
        <w:tc>
          <w:tcPr>
            <w:tcW w:w="8931" w:type="dxa"/>
            <w:gridSpan w:val="5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5B6286" w:rsidRPr="00B7312F" w:rsidRDefault="005B6286" w:rsidP="00FB4F0D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声明：本人在此声明以上内容属实</w:t>
            </w:r>
            <w:r w:rsidRPr="00B7312F">
              <w:rPr>
                <w:rFonts w:ascii="宋体" w:hAnsi="宋体" w:hint="eastAsia"/>
                <w:kern w:val="0"/>
                <w:szCs w:val="21"/>
              </w:rPr>
              <w:t>。</w:t>
            </w:r>
            <w:bookmarkStart w:id="0" w:name="_GoBack"/>
            <w:bookmarkEnd w:id="0"/>
          </w:p>
          <w:p w:rsidR="005B6286" w:rsidRPr="00B7312F" w:rsidRDefault="00DA67D5" w:rsidP="00FB4F0D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培训主管</w:t>
            </w:r>
            <w:r w:rsidR="005B6286" w:rsidRPr="00983D0C">
              <w:rPr>
                <w:rFonts w:ascii="宋体" w:hAnsi="宋体" w:hint="eastAsia"/>
                <w:b/>
                <w:kern w:val="0"/>
                <w:szCs w:val="21"/>
              </w:rPr>
              <w:t>签署</w:t>
            </w:r>
            <w:r w:rsidR="005B6286" w:rsidRPr="00B7312F">
              <w:rPr>
                <w:rFonts w:ascii="宋体" w:hAnsi="宋体" w:hint="eastAsia"/>
                <w:kern w:val="0"/>
                <w:szCs w:val="21"/>
              </w:rPr>
              <w:t xml:space="preserve">：                                    </w:t>
            </w:r>
            <w:r w:rsidR="005B6286" w:rsidRPr="00623CE1">
              <w:rPr>
                <w:rFonts w:ascii="宋体" w:hAnsi="宋体" w:hint="eastAsia"/>
                <w:b/>
                <w:kern w:val="0"/>
                <w:szCs w:val="21"/>
              </w:rPr>
              <w:t>日期</w:t>
            </w:r>
            <w:r w:rsidR="005B6286" w:rsidRPr="00B7312F">
              <w:rPr>
                <w:rFonts w:ascii="宋体" w:hAnsi="宋体" w:hint="eastAsia"/>
                <w:kern w:val="0"/>
                <w:szCs w:val="21"/>
              </w:rPr>
              <w:t>：</w:t>
            </w:r>
          </w:p>
        </w:tc>
      </w:tr>
      <w:tr w:rsidR="005B6286" w:rsidRPr="00B7312F" w:rsidTr="00C376BC">
        <w:trPr>
          <w:trHeight w:val="416"/>
        </w:trPr>
        <w:tc>
          <w:tcPr>
            <w:tcW w:w="8931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6286" w:rsidRPr="0083237F" w:rsidRDefault="0083237F" w:rsidP="0083237F">
            <w:pPr>
              <w:tabs>
                <w:tab w:val="left" w:pos="747"/>
              </w:tabs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质量</w:t>
            </w:r>
            <w:r w:rsidR="000469C4">
              <w:rPr>
                <w:rFonts w:ascii="宋体" w:hAnsi="宋体" w:hint="eastAsia"/>
                <w:b/>
                <w:kern w:val="0"/>
                <w:szCs w:val="21"/>
              </w:rPr>
              <w:t>管理分部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评估</w:t>
            </w:r>
            <w:r w:rsidR="00A67D7C">
              <w:rPr>
                <w:rFonts w:ascii="宋体" w:hAnsi="宋体" w:hint="eastAsia"/>
                <w:b/>
                <w:kern w:val="0"/>
                <w:szCs w:val="21"/>
              </w:rPr>
              <w:t>部分</w:t>
            </w:r>
          </w:p>
        </w:tc>
      </w:tr>
      <w:tr w:rsidR="00A67D7C" w:rsidRPr="00B7312F" w:rsidTr="00A67D7C">
        <w:trPr>
          <w:trHeight w:val="488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D7C" w:rsidRPr="00B7312F" w:rsidRDefault="00A67D7C" w:rsidP="00FB4F0D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896959">
              <w:rPr>
                <w:rFonts w:hint="eastAsia"/>
                <w:szCs w:val="21"/>
              </w:rPr>
              <w:lastRenderedPageBreak/>
              <w:t>审查结果</w:t>
            </w:r>
            <w:r w:rsidRPr="00896959">
              <w:rPr>
                <w:rFonts w:hint="eastAsia"/>
                <w:szCs w:val="21"/>
              </w:rPr>
              <w:t>/</w:t>
            </w:r>
            <w:r w:rsidRPr="00896959">
              <w:rPr>
                <w:rFonts w:hint="eastAsia"/>
                <w:szCs w:val="21"/>
              </w:rPr>
              <w:t>记录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67D7C" w:rsidRPr="00B7312F" w:rsidRDefault="00A67D7C" w:rsidP="005B6286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是否符合</w:t>
            </w: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5B6286" w:rsidRDefault="0059235F" w:rsidP="004064D7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B6286">
              <w:rPr>
                <w:rFonts w:asciiTheme="minorEastAsia" w:hAnsiTheme="minorEastAsia" w:hint="eastAsia"/>
                <w:szCs w:val="21"/>
              </w:rPr>
              <w:t>航空技术相关专业</w:t>
            </w:r>
            <w:r w:rsidR="004064D7">
              <w:rPr>
                <w:rFonts w:asciiTheme="minorEastAsia" w:hAnsiTheme="minorEastAsia" w:hint="eastAsia"/>
                <w:szCs w:val="21"/>
              </w:rPr>
              <w:t>大</w:t>
            </w:r>
            <w:r w:rsidR="0074025D">
              <w:rPr>
                <w:rFonts w:asciiTheme="minorEastAsia" w:hAnsiTheme="minorEastAsia" w:hint="eastAsia"/>
                <w:szCs w:val="21"/>
              </w:rPr>
              <w:t>专</w:t>
            </w:r>
            <w:r w:rsidRPr="005B6286">
              <w:rPr>
                <w:rFonts w:hint="eastAsia"/>
                <w:szCs w:val="21"/>
              </w:rPr>
              <w:t>（含）</w:t>
            </w:r>
            <w:r w:rsidRPr="005B6286">
              <w:rPr>
                <w:rFonts w:asciiTheme="minorEastAsia" w:hAnsiTheme="minorEastAsia" w:hint="eastAsia"/>
                <w:szCs w:val="21"/>
              </w:rPr>
              <w:t>以上及同等学历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3C5FEE" w:rsidRDefault="003C5FEE" w:rsidP="003C5FEE">
            <w:pPr>
              <w:pStyle w:val="1"/>
              <w:ind w:left="360" w:firstLineChars="0" w:firstLine="0"/>
              <w:rPr>
                <w:rFonts w:ascii="宋体" w:hAnsi="宋体"/>
                <w:color w:val="000000" w:themeColor="text1"/>
              </w:rPr>
            </w:pPr>
            <w:r w:rsidRPr="003C5FEE">
              <w:rPr>
                <w:rFonts w:ascii="宋体" w:hAnsi="宋体" w:hint="eastAsia"/>
                <w:color w:val="000000" w:themeColor="text1"/>
              </w:rPr>
              <w:t>具有至少5年航空器维修工作经验，其中至少包括1年质量管理工作经验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5B6286" w:rsidRDefault="0059235F" w:rsidP="004064D7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持有</w:t>
            </w:r>
            <w:r w:rsidRPr="005B6286">
              <w:rPr>
                <w:rFonts w:asciiTheme="minorEastAsia" w:hAnsiTheme="minorEastAsia" w:hint="eastAsia"/>
                <w:szCs w:val="21"/>
              </w:rPr>
              <w:t>维修人员基础执照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B7312F" w:rsidRDefault="0059235F" w:rsidP="00B83C9F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B7312F">
              <w:rPr>
                <w:rFonts w:ascii="宋体" w:hAnsi="宋体" w:hint="eastAsia"/>
                <w:kern w:val="0"/>
                <w:szCs w:val="21"/>
              </w:rPr>
              <w:t>人</w:t>
            </w:r>
            <w:r w:rsidRPr="00B7312F">
              <w:rPr>
                <w:rFonts w:ascii="宋体" w:hAnsi="宋体"/>
                <w:kern w:val="0"/>
                <w:szCs w:val="21"/>
              </w:rPr>
              <w:t>为因素</w:t>
            </w:r>
            <w:r>
              <w:rPr>
                <w:rFonts w:ascii="宋体" w:hAnsi="宋体" w:hint="eastAsia"/>
                <w:kern w:val="0"/>
                <w:szCs w:val="21"/>
              </w:rPr>
              <w:t>培训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B7312F" w:rsidRDefault="0059235F" w:rsidP="00B83C9F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民航法规</w:t>
            </w:r>
            <w:r w:rsidR="004064D7">
              <w:rPr>
                <w:rFonts w:ascii="宋体" w:hAnsi="宋体" w:hint="eastAsia"/>
                <w:kern w:val="0"/>
                <w:szCs w:val="21"/>
              </w:rPr>
              <w:t>与咨询通告</w:t>
            </w:r>
            <w:r>
              <w:rPr>
                <w:rFonts w:ascii="宋体" w:hAnsi="宋体" w:hint="eastAsia"/>
                <w:kern w:val="0"/>
                <w:szCs w:val="21"/>
              </w:rPr>
              <w:t>培训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B7312F" w:rsidRDefault="0059235F" w:rsidP="00B83C9F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行业标准培训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Default="007F6A1A" w:rsidP="00B83C9F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维修工程管理</w:t>
            </w:r>
            <w:r w:rsidR="004064D7">
              <w:rPr>
                <w:rFonts w:ascii="宋体" w:hAnsi="宋体" w:hint="eastAsia"/>
                <w:kern w:val="0"/>
                <w:szCs w:val="21"/>
              </w:rPr>
              <w:t>手册培训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7F6A1A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1A" w:rsidRPr="003C5FEE" w:rsidRDefault="007F6A1A" w:rsidP="003C5FEE">
            <w:pPr>
              <w:pStyle w:val="1"/>
              <w:ind w:left="360"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工作程序手册培训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F6A1A" w:rsidRPr="00B7312F" w:rsidRDefault="007F6A1A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3C5FEE" w:rsidRDefault="003C5FEE" w:rsidP="003C5FEE">
            <w:pPr>
              <w:pStyle w:val="1"/>
              <w:ind w:left="360"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3C5FEE">
              <w:rPr>
                <w:rFonts w:ascii="宋体" w:hAnsi="宋体" w:hint="eastAsia"/>
                <w:color w:val="000000" w:themeColor="text1"/>
              </w:rPr>
              <w:t>维修方案</w:t>
            </w:r>
            <w:r w:rsidRPr="003C5FEE">
              <w:rPr>
                <w:rFonts w:ascii="宋体" w:hAnsi="宋体" w:cs="宋体" w:hint="eastAsia"/>
                <w:color w:val="000000" w:themeColor="text1"/>
                <w:kern w:val="0"/>
              </w:rPr>
              <w:t>/MPD文件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3C5FEE" w:rsidRDefault="004064D7" w:rsidP="003C5FEE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3C5FEE">
              <w:rPr>
                <w:rFonts w:asciiTheme="minorEastAsia" w:hAnsiTheme="minorEastAsia" w:hint="eastAsia"/>
                <w:szCs w:val="21"/>
              </w:rPr>
              <w:t>MEL和CDL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3C5FEE" w:rsidRDefault="004064D7" w:rsidP="003C5FEE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3C5FEE">
              <w:rPr>
                <w:rFonts w:ascii="宋体" w:hAnsi="宋体" w:hint="eastAsia"/>
                <w:kern w:val="0"/>
                <w:szCs w:val="21"/>
              </w:rPr>
              <w:t>运行手册/运行规范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3C5FEE" w:rsidRDefault="004064D7" w:rsidP="007F6A1A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3C5FEE">
              <w:rPr>
                <w:rFonts w:ascii="宋体" w:hAnsi="宋体" w:hint="eastAsia"/>
                <w:kern w:val="0"/>
                <w:szCs w:val="21"/>
              </w:rPr>
              <w:t>机型</w:t>
            </w:r>
            <w:r w:rsidR="007F6A1A">
              <w:rPr>
                <w:rFonts w:ascii="宋体" w:hAnsi="宋体" w:hint="eastAsia"/>
                <w:kern w:val="0"/>
                <w:szCs w:val="21"/>
              </w:rPr>
              <w:t>培训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3C5FEE" w:rsidRDefault="003C5FEE" w:rsidP="003C5FEE">
            <w:pPr>
              <w:pStyle w:val="1"/>
              <w:ind w:left="360"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3C5FEE">
              <w:rPr>
                <w:rFonts w:ascii="宋体" w:hAnsi="宋体" w:cs="宋体" w:hint="eastAsia"/>
                <w:color w:val="000000" w:themeColor="text1"/>
                <w:kern w:val="0"/>
              </w:rPr>
              <w:t>航材检验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35F" w:rsidRPr="003C5FEE" w:rsidRDefault="003C5FEE" w:rsidP="003C5FEE">
            <w:pPr>
              <w:pStyle w:val="1"/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3C5FEE">
              <w:rPr>
                <w:rFonts w:ascii="宋体" w:hAnsi="宋体" w:cs="宋体" w:hint="eastAsia"/>
                <w:color w:val="000000" w:themeColor="text1"/>
                <w:kern w:val="0"/>
              </w:rPr>
              <w:t>单机适航性评估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235F" w:rsidRPr="00B7312F" w:rsidRDefault="0059235F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3C5FEE" w:rsidRPr="00B7312F" w:rsidTr="002A34F5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EE" w:rsidRPr="003C5FEE" w:rsidRDefault="003C5FEE" w:rsidP="003C5FEE">
            <w:pPr>
              <w:pStyle w:val="1"/>
              <w:ind w:left="360"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3C5FEE">
              <w:rPr>
                <w:rFonts w:ascii="宋体" w:hAnsi="宋体" w:cs="宋体" w:hint="eastAsia"/>
                <w:color w:val="000000" w:themeColor="text1"/>
                <w:kern w:val="0"/>
              </w:rPr>
              <w:t>单机档案培训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C5FEE" w:rsidRPr="00B7312F" w:rsidRDefault="003C5FEE" w:rsidP="002A34F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3C5FEE" w:rsidRPr="00B7312F" w:rsidTr="002A34F5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EE" w:rsidRPr="003C5FEE" w:rsidRDefault="003C5FEE" w:rsidP="003C5FEE">
            <w:pPr>
              <w:pStyle w:val="1"/>
              <w:ind w:left="360"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3C5FEE">
              <w:rPr>
                <w:rFonts w:ascii="宋体" w:hAnsi="宋体" w:cs="宋体" w:hint="eastAsia"/>
                <w:color w:val="000000" w:themeColor="text1"/>
                <w:kern w:val="0"/>
              </w:rPr>
              <w:t>SDR使用困难报告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C5FEE" w:rsidRPr="00B7312F" w:rsidRDefault="003C5FEE" w:rsidP="002A34F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3C5FEE" w:rsidRPr="00B7312F" w:rsidTr="002A34F5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EE" w:rsidRPr="003C5FEE" w:rsidRDefault="003C5FEE" w:rsidP="003C5FEE">
            <w:pPr>
              <w:pStyle w:val="1"/>
              <w:ind w:left="360"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3C5FEE">
              <w:rPr>
                <w:rFonts w:ascii="宋体" w:hAnsi="宋体" w:cs="宋体" w:hint="eastAsia"/>
                <w:color w:val="000000" w:themeColor="text1"/>
                <w:kern w:val="0"/>
              </w:rPr>
              <w:t>飞机腐蚀预防与控制（CPCP）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C5FEE" w:rsidRPr="00B7312F" w:rsidRDefault="003C5FEE" w:rsidP="002A34F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3C5FEE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EE" w:rsidRPr="003C5FEE" w:rsidRDefault="003C5FEE" w:rsidP="003C5FEE">
            <w:pPr>
              <w:pStyle w:val="1"/>
              <w:ind w:firstLineChars="0" w:firstLine="0"/>
              <w:jc w:val="center"/>
              <w:rPr>
                <w:rFonts w:ascii="宋体" w:hAnsi="宋体"/>
                <w:color w:val="000000" w:themeColor="text1"/>
              </w:rPr>
            </w:pPr>
            <w:r w:rsidRPr="003C5FEE">
              <w:rPr>
                <w:rFonts w:ascii="宋体" w:hAnsi="宋体" w:cs="宋体" w:hint="eastAsia"/>
                <w:color w:val="000000" w:themeColor="text1"/>
                <w:kern w:val="0"/>
              </w:rPr>
              <w:t>维修管理系统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C5FEE" w:rsidRPr="00B7312F" w:rsidRDefault="003C5FEE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3C5FEE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EE" w:rsidRPr="003C5FEE" w:rsidRDefault="003C5FEE" w:rsidP="003C5FEE">
            <w:pPr>
              <w:pStyle w:val="1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</w:rPr>
            </w:pPr>
            <w:r w:rsidRPr="003C5FEE">
              <w:rPr>
                <w:rFonts w:ascii="宋体" w:hAnsi="宋体" w:cs="宋体" w:hint="eastAsia"/>
                <w:color w:val="000000" w:themeColor="text1"/>
                <w:kern w:val="0"/>
              </w:rPr>
              <w:t>RVSM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C5FEE" w:rsidRPr="00B7312F" w:rsidRDefault="003C5FEE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7F6A1A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1A" w:rsidRPr="003C5FEE" w:rsidRDefault="007F6A1A" w:rsidP="003C5FEE">
            <w:pPr>
              <w:pStyle w:val="1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</w:rPr>
              <w:t>内审员培训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F6A1A" w:rsidRPr="00B7312F" w:rsidRDefault="007F6A1A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3C5FEE" w:rsidRPr="00B7312F" w:rsidTr="00B83C9F">
        <w:trPr>
          <w:trHeight w:val="454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EE" w:rsidRPr="003C5FEE" w:rsidRDefault="003C5FEE" w:rsidP="003C5FEE">
            <w:pPr>
              <w:pStyle w:val="1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</w:rPr>
            </w:pPr>
            <w:r w:rsidRPr="003C5FEE">
              <w:rPr>
                <w:rFonts w:ascii="宋体" w:hAnsi="宋体" w:cs="宋体" w:hint="eastAsia"/>
                <w:color w:val="000000" w:themeColor="text1"/>
                <w:kern w:val="0"/>
              </w:rPr>
              <w:t>危险品培训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C5FEE" w:rsidRPr="00B7312F" w:rsidRDefault="003C5FEE" w:rsidP="00FB4F0D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9235F" w:rsidRPr="00B7312F" w:rsidTr="00947463">
        <w:trPr>
          <w:trHeight w:val="712"/>
        </w:trPr>
        <w:tc>
          <w:tcPr>
            <w:tcW w:w="893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235F" w:rsidRDefault="0059235F" w:rsidP="00FB4F0D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备注：</w:t>
            </w:r>
          </w:p>
        </w:tc>
      </w:tr>
      <w:tr w:rsidR="0059235F" w:rsidRPr="00B7312F" w:rsidTr="00947463">
        <w:trPr>
          <w:trHeight w:val="552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9235F" w:rsidRPr="00FA76D7" w:rsidRDefault="0059235F" w:rsidP="004F1DA9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签署</w:t>
            </w:r>
          </w:p>
        </w:tc>
        <w:tc>
          <w:tcPr>
            <w:tcW w:w="7405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59235F" w:rsidRPr="00BF41D8" w:rsidRDefault="0059235F" w:rsidP="0093074D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审核员</w:t>
            </w:r>
            <w:r w:rsidRPr="007A1867">
              <w:rPr>
                <w:rFonts w:ascii="宋体" w:hAnsi="宋体" w:hint="eastAsia"/>
                <w:b/>
                <w:kern w:val="0"/>
                <w:szCs w:val="21"/>
              </w:rPr>
              <w:t>：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 xml:space="preserve">                       </w:t>
            </w:r>
            <w:r w:rsidRPr="007A1867">
              <w:rPr>
                <w:rFonts w:ascii="宋体" w:hAnsi="宋体" w:hint="eastAsia"/>
                <w:b/>
                <w:kern w:val="0"/>
                <w:szCs w:val="21"/>
              </w:rPr>
              <w:t>日期：</w:t>
            </w:r>
          </w:p>
        </w:tc>
      </w:tr>
      <w:tr w:rsidR="0059235F" w:rsidRPr="00B7312F" w:rsidTr="009E021D">
        <w:trPr>
          <w:trHeight w:val="403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9235F" w:rsidRPr="0083237F" w:rsidRDefault="0059235F" w:rsidP="00EB7BC1">
            <w:pPr>
              <w:spacing w:line="48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签署</w:t>
            </w:r>
          </w:p>
        </w:tc>
        <w:tc>
          <w:tcPr>
            <w:tcW w:w="7405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235F" w:rsidRPr="0083237F" w:rsidRDefault="00415F06" w:rsidP="003847CD">
            <w:pPr>
              <w:spacing w:line="480" w:lineRule="auto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维修副总</w:t>
            </w:r>
            <w:r w:rsidR="0059235F">
              <w:rPr>
                <w:rFonts w:ascii="宋体" w:hAnsi="宋体" w:hint="eastAsia"/>
                <w:b/>
                <w:kern w:val="0"/>
                <w:szCs w:val="21"/>
              </w:rPr>
              <w:t xml:space="preserve">：                     </w:t>
            </w:r>
            <w:r w:rsidR="0059235F" w:rsidRPr="007A1867">
              <w:rPr>
                <w:rFonts w:ascii="宋体" w:hAnsi="宋体" w:hint="eastAsia"/>
                <w:b/>
                <w:kern w:val="0"/>
                <w:szCs w:val="21"/>
              </w:rPr>
              <w:t>日期：</w:t>
            </w:r>
          </w:p>
        </w:tc>
      </w:tr>
    </w:tbl>
    <w:p w:rsidR="005C050C" w:rsidRDefault="005C050C"/>
    <w:sectPr w:rsidR="005C050C" w:rsidSect="00262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0D9" w:rsidRDefault="008240D9" w:rsidP="005B6286">
      <w:r>
        <w:separator/>
      </w:r>
    </w:p>
  </w:endnote>
  <w:endnote w:type="continuationSeparator" w:id="0">
    <w:p w:rsidR="008240D9" w:rsidRDefault="008240D9" w:rsidP="005B6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0D9" w:rsidRDefault="008240D9" w:rsidP="005B6286">
      <w:r>
        <w:separator/>
      </w:r>
    </w:p>
  </w:footnote>
  <w:footnote w:type="continuationSeparator" w:id="0">
    <w:p w:rsidR="008240D9" w:rsidRDefault="008240D9" w:rsidP="005B62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3508"/>
    <w:multiLevelType w:val="multilevel"/>
    <w:tmpl w:val="3EBE3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06AAA"/>
    <w:multiLevelType w:val="multilevel"/>
    <w:tmpl w:val="297C3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D06"/>
    <w:rsid w:val="000149FA"/>
    <w:rsid w:val="000469C4"/>
    <w:rsid w:val="00057461"/>
    <w:rsid w:val="000728F4"/>
    <w:rsid w:val="00074145"/>
    <w:rsid w:val="00085ABE"/>
    <w:rsid w:val="00092BF7"/>
    <w:rsid w:val="000A4B42"/>
    <w:rsid w:val="000B59D6"/>
    <w:rsid w:val="000D079A"/>
    <w:rsid w:val="000D29E4"/>
    <w:rsid w:val="000E003E"/>
    <w:rsid w:val="0010348C"/>
    <w:rsid w:val="00111459"/>
    <w:rsid w:val="00117784"/>
    <w:rsid w:val="001367AF"/>
    <w:rsid w:val="00141C79"/>
    <w:rsid w:val="00141E06"/>
    <w:rsid w:val="00155603"/>
    <w:rsid w:val="00161B1F"/>
    <w:rsid w:val="00166BE5"/>
    <w:rsid w:val="00185E36"/>
    <w:rsid w:val="00190355"/>
    <w:rsid w:val="001D1A12"/>
    <w:rsid w:val="00200CB2"/>
    <w:rsid w:val="00207F2E"/>
    <w:rsid w:val="002530CF"/>
    <w:rsid w:val="00255D06"/>
    <w:rsid w:val="002A1E7F"/>
    <w:rsid w:val="002D603D"/>
    <w:rsid w:val="002E1E81"/>
    <w:rsid w:val="002F1CFF"/>
    <w:rsid w:val="00302F95"/>
    <w:rsid w:val="00317020"/>
    <w:rsid w:val="00325D1E"/>
    <w:rsid w:val="00350B6C"/>
    <w:rsid w:val="00356931"/>
    <w:rsid w:val="00362CFE"/>
    <w:rsid w:val="003847CD"/>
    <w:rsid w:val="003B07EC"/>
    <w:rsid w:val="003C5FEE"/>
    <w:rsid w:val="003F010C"/>
    <w:rsid w:val="004064D7"/>
    <w:rsid w:val="00414D66"/>
    <w:rsid w:val="00415F06"/>
    <w:rsid w:val="004432C8"/>
    <w:rsid w:val="00447BB7"/>
    <w:rsid w:val="00452A27"/>
    <w:rsid w:val="00453970"/>
    <w:rsid w:val="004A02BB"/>
    <w:rsid w:val="004F1DA9"/>
    <w:rsid w:val="00527FA2"/>
    <w:rsid w:val="005306E7"/>
    <w:rsid w:val="005322AF"/>
    <w:rsid w:val="0053641C"/>
    <w:rsid w:val="00575021"/>
    <w:rsid w:val="0059235F"/>
    <w:rsid w:val="005A254F"/>
    <w:rsid w:val="005B6286"/>
    <w:rsid w:val="005C050C"/>
    <w:rsid w:val="005C29D7"/>
    <w:rsid w:val="005D5862"/>
    <w:rsid w:val="005D6DAD"/>
    <w:rsid w:val="005E766C"/>
    <w:rsid w:val="005F2691"/>
    <w:rsid w:val="00621ECC"/>
    <w:rsid w:val="006262C1"/>
    <w:rsid w:val="006471F0"/>
    <w:rsid w:val="006556D9"/>
    <w:rsid w:val="006723DB"/>
    <w:rsid w:val="006970FA"/>
    <w:rsid w:val="006A5A04"/>
    <w:rsid w:val="006C345D"/>
    <w:rsid w:val="006D7FB4"/>
    <w:rsid w:val="006F3DF4"/>
    <w:rsid w:val="00702BCE"/>
    <w:rsid w:val="00705D43"/>
    <w:rsid w:val="00716A40"/>
    <w:rsid w:val="00716E2E"/>
    <w:rsid w:val="007227D6"/>
    <w:rsid w:val="007249F6"/>
    <w:rsid w:val="00735FFA"/>
    <w:rsid w:val="0074025D"/>
    <w:rsid w:val="007549D7"/>
    <w:rsid w:val="00781A16"/>
    <w:rsid w:val="007A4DD1"/>
    <w:rsid w:val="007A5952"/>
    <w:rsid w:val="007F6A1A"/>
    <w:rsid w:val="00802D66"/>
    <w:rsid w:val="00803EE7"/>
    <w:rsid w:val="00805C0B"/>
    <w:rsid w:val="008061B7"/>
    <w:rsid w:val="00820527"/>
    <w:rsid w:val="008240D9"/>
    <w:rsid w:val="0083237F"/>
    <w:rsid w:val="0084570D"/>
    <w:rsid w:val="0084585B"/>
    <w:rsid w:val="008B1C49"/>
    <w:rsid w:val="008C5A99"/>
    <w:rsid w:val="008D261E"/>
    <w:rsid w:val="008E004A"/>
    <w:rsid w:val="008F4346"/>
    <w:rsid w:val="009168A2"/>
    <w:rsid w:val="0093074D"/>
    <w:rsid w:val="0093259D"/>
    <w:rsid w:val="00942F2E"/>
    <w:rsid w:val="00947463"/>
    <w:rsid w:val="00980C10"/>
    <w:rsid w:val="00983D29"/>
    <w:rsid w:val="009C3DDA"/>
    <w:rsid w:val="009E021D"/>
    <w:rsid w:val="00A03BF2"/>
    <w:rsid w:val="00A206C6"/>
    <w:rsid w:val="00A43BFF"/>
    <w:rsid w:val="00A64429"/>
    <w:rsid w:val="00A67D7C"/>
    <w:rsid w:val="00AA1373"/>
    <w:rsid w:val="00AA4B8A"/>
    <w:rsid w:val="00AB08DF"/>
    <w:rsid w:val="00AC2A6E"/>
    <w:rsid w:val="00AC7E92"/>
    <w:rsid w:val="00AE373A"/>
    <w:rsid w:val="00B013FB"/>
    <w:rsid w:val="00B83C9F"/>
    <w:rsid w:val="00BB7228"/>
    <w:rsid w:val="00BC2AA2"/>
    <w:rsid w:val="00BC2FAC"/>
    <w:rsid w:val="00C02AB2"/>
    <w:rsid w:val="00C26E19"/>
    <w:rsid w:val="00C376BC"/>
    <w:rsid w:val="00C4112A"/>
    <w:rsid w:val="00C4140A"/>
    <w:rsid w:val="00C55256"/>
    <w:rsid w:val="00C66341"/>
    <w:rsid w:val="00C767A1"/>
    <w:rsid w:val="00C856F6"/>
    <w:rsid w:val="00C9216E"/>
    <w:rsid w:val="00CB1564"/>
    <w:rsid w:val="00CE4362"/>
    <w:rsid w:val="00CE5B0A"/>
    <w:rsid w:val="00CE6CC5"/>
    <w:rsid w:val="00D03946"/>
    <w:rsid w:val="00D157A3"/>
    <w:rsid w:val="00D30925"/>
    <w:rsid w:val="00D42CCC"/>
    <w:rsid w:val="00D63750"/>
    <w:rsid w:val="00D642C2"/>
    <w:rsid w:val="00D763CB"/>
    <w:rsid w:val="00DA67D5"/>
    <w:rsid w:val="00DE4D3E"/>
    <w:rsid w:val="00E20AF5"/>
    <w:rsid w:val="00E2593A"/>
    <w:rsid w:val="00E41AAE"/>
    <w:rsid w:val="00E5054D"/>
    <w:rsid w:val="00E50D55"/>
    <w:rsid w:val="00E93DF1"/>
    <w:rsid w:val="00EB1533"/>
    <w:rsid w:val="00EB7BC1"/>
    <w:rsid w:val="00ED6D3E"/>
    <w:rsid w:val="00EE75D0"/>
    <w:rsid w:val="00EF4C82"/>
    <w:rsid w:val="00F46440"/>
    <w:rsid w:val="00F57767"/>
    <w:rsid w:val="00F77EAB"/>
    <w:rsid w:val="00F8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2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62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62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62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62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6286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C4112A"/>
    <w:pPr>
      <w:ind w:firstLineChars="200" w:firstLine="420"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30003;&#35831;&#35780;&#20272;&#3492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申请评估表</Template>
  <TotalTime>40</TotalTime>
  <Pages>2</Pages>
  <Words>201</Words>
  <Characters>1151</Characters>
  <Application>Microsoft Office Word</Application>
  <DocSecurity>0</DocSecurity>
  <Lines>9</Lines>
  <Paragraphs>2</Paragraphs>
  <ScaleCrop>false</ScaleCrop>
  <Company>微软中国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27</cp:revision>
  <cp:lastPrinted>2017-04-26T08:34:00Z</cp:lastPrinted>
  <dcterms:created xsi:type="dcterms:W3CDTF">2013-01-06T02:40:00Z</dcterms:created>
  <dcterms:modified xsi:type="dcterms:W3CDTF">2017-04-26T09:41:00Z</dcterms:modified>
</cp:coreProperties>
</file>