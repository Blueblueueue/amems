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86" w:rsidRPr="00AE518B" w:rsidRDefault="005B6286" w:rsidP="005B6286">
      <w:pPr>
        <w:rPr>
          <w:b/>
          <w:sz w:val="48"/>
          <w:szCs w:val="48"/>
        </w:rPr>
      </w:pPr>
      <w:r>
        <w:rPr>
          <w:rFonts w:hint="eastAsia"/>
          <w:b/>
          <w:sz w:val="32"/>
          <w:szCs w:val="32"/>
        </w:rPr>
        <w:t xml:space="preserve">  </w:t>
      </w:r>
    </w:p>
    <w:p w:rsidR="005C050C" w:rsidRDefault="005C050C"/>
    <w:tbl>
      <w:tblPr>
        <w:tblW w:w="89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1983"/>
        <w:gridCol w:w="1559"/>
        <w:gridCol w:w="2124"/>
        <w:gridCol w:w="1734"/>
      </w:tblGrid>
      <w:tr w:rsidR="001B7E45" w:rsidTr="009914C2">
        <w:trPr>
          <w:trHeight w:val="921"/>
        </w:trPr>
        <w:tc>
          <w:tcPr>
            <w:tcW w:w="8925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尊翔公务航空有限公司</w:t>
            </w:r>
          </w:p>
          <w:p w:rsidR="001B7E45" w:rsidRDefault="002A75DC" w:rsidP="00181F31">
            <w:pPr>
              <w:ind w:left="829" w:hangingChars="295" w:hanging="829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生产计划</w:t>
            </w:r>
            <w:r w:rsidR="00F502B5">
              <w:rPr>
                <w:rFonts w:hint="eastAsia"/>
                <w:b/>
                <w:sz w:val="28"/>
                <w:szCs w:val="28"/>
              </w:rPr>
              <w:t>分部</w:t>
            </w:r>
            <w:r w:rsidR="001B7E45">
              <w:rPr>
                <w:rFonts w:hint="eastAsia"/>
                <w:b/>
                <w:sz w:val="28"/>
                <w:szCs w:val="28"/>
              </w:rPr>
              <w:t>主管岗位授权评估表</w:t>
            </w:r>
          </w:p>
        </w:tc>
      </w:tr>
      <w:tr w:rsidR="001B7E45" w:rsidTr="009914C2">
        <w:trPr>
          <w:trHeight w:val="395"/>
        </w:trPr>
        <w:tc>
          <w:tcPr>
            <w:tcW w:w="8925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申请人填写部分</w:t>
            </w:r>
          </w:p>
        </w:tc>
      </w:tr>
      <w:tr w:rsidR="00181F31" w:rsidTr="009914C2">
        <w:trPr>
          <w:trHeight w:val="765"/>
        </w:trPr>
        <w:tc>
          <w:tcPr>
            <w:tcW w:w="3508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F31" w:rsidRPr="00317020" w:rsidRDefault="00181F31" w:rsidP="008112F6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D1377A">
              <w:rPr>
                <w:rFonts w:ascii="宋体" w:hAnsi="宋体" w:hint="eastAsia"/>
                <w:kern w:val="0"/>
                <w:szCs w:val="21"/>
                <w:u w:val="dotted"/>
              </w:rPr>
              <w:t>崔登军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  </w:t>
            </w:r>
          </w:p>
          <w:p w:rsidR="00181F31" w:rsidRPr="00317020" w:rsidRDefault="00181F31" w:rsidP="008112F6">
            <w:pPr>
              <w:spacing w:line="276" w:lineRule="auto"/>
              <w:rPr>
                <w:rFonts w:ascii="宋体" w:hAnsi="宋体"/>
                <w:kern w:val="0"/>
                <w:szCs w:val="21"/>
                <w:u w:val="dotted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工号：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D1377A" w:rsidRPr="00D1377A">
              <w:rPr>
                <w:rFonts w:ascii="宋体" w:hAnsi="宋体"/>
                <w:kern w:val="0"/>
                <w:szCs w:val="21"/>
                <w:u w:val="dotted"/>
              </w:rPr>
              <w:t>643671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 </w:t>
            </w:r>
          </w:p>
          <w:p w:rsidR="00181F31" w:rsidRPr="00317020" w:rsidRDefault="00181F31" w:rsidP="008112F6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部门：</w:t>
            </w:r>
            <w:r>
              <w:rPr>
                <w:rFonts w:ascii="宋体" w:hAnsi="宋体" w:hint="eastAsia"/>
                <w:kern w:val="0"/>
                <w:szCs w:val="21"/>
                <w:u w:val="dotted"/>
              </w:rPr>
              <w:t>维修工程部生产计划分部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</w:t>
            </w:r>
          </w:p>
          <w:p w:rsidR="00181F31" w:rsidRPr="00317020" w:rsidRDefault="00181F31" w:rsidP="008112F6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学历/专业：</w:t>
            </w:r>
            <w:r>
              <w:rPr>
                <w:rFonts w:ascii="宋体" w:hAnsi="宋体" w:hint="eastAsia"/>
                <w:kern w:val="0"/>
                <w:szCs w:val="21"/>
                <w:u w:val="dotted"/>
              </w:rPr>
              <w:t>本科/</w:t>
            </w:r>
            <w:r w:rsidR="00D1377A" w:rsidRPr="00D1377A">
              <w:rPr>
                <w:rFonts w:ascii="宋体" w:hAnsi="宋体" w:hint="eastAsia"/>
                <w:kern w:val="0"/>
                <w:szCs w:val="21"/>
                <w:u w:val="dotted"/>
              </w:rPr>
              <w:t>飞行器动力工程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</w:t>
            </w:r>
          </w:p>
          <w:p w:rsidR="00181F31" w:rsidRPr="00317020" w:rsidRDefault="00181F31" w:rsidP="008112F6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出生日期：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 w:rsidR="00D1377A" w:rsidRPr="00D1377A">
              <w:rPr>
                <w:rFonts w:ascii="宋体" w:hAnsi="宋体"/>
                <w:kern w:val="0"/>
                <w:szCs w:val="21"/>
                <w:u w:val="dotted"/>
              </w:rPr>
              <w:t>1983.11.20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</w:t>
            </w:r>
          </w:p>
          <w:p w:rsidR="00181F31" w:rsidRPr="00317020" w:rsidRDefault="00181F31" w:rsidP="00D1377A">
            <w:pPr>
              <w:spacing w:line="276" w:lineRule="auto"/>
              <w:rPr>
                <w:rFonts w:ascii="宋体" w:hAnsi="宋体"/>
                <w:kern w:val="0"/>
                <w:szCs w:val="21"/>
                <w:u w:val="single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入职日期：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1"/>
                <w:u w:val="dotted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  <w:u w:val="dotted"/>
              </w:rPr>
              <w:t>6</w:t>
            </w:r>
            <w:r>
              <w:rPr>
                <w:rFonts w:ascii="宋体" w:hAnsi="宋体" w:hint="eastAsia"/>
                <w:kern w:val="0"/>
                <w:szCs w:val="21"/>
                <w:u w:val="dotted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  <w:u w:val="dotted"/>
              </w:rPr>
              <w:t>9</w:t>
            </w:r>
            <w:r w:rsidRPr="00317020">
              <w:rPr>
                <w:rFonts w:ascii="宋体" w:hAnsi="宋体" w:hint="eastAsia"/>
                <w:kern w:val="0"/>
                <w:szCs w:val="21"/>
                <w:u w:val="dotted"/>
              </w:rPr>
              <w:t xml:space="preserve">     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1F31" w:rsidRPr="00302F95" w:rsidRDefault="00181F31" w:rsidP="008112F6">
            <w:pPr>
              <w:jc w:val="center"/>
            </w:pPr>
            <w:r w:rsidRPr="00302F95">
              <w:rPr>
                <w:rFonts w:hint="eastAsia"/>
              </w:rPr>
              <w:t>维修</w:t>
            </w:r>
            <w:r>
              <w:rPr>
                <w:rFonts w:hint="eastAsia"/>
              </w:rPr>
              <w:t>人员执照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1F31" w:rsidRPr="00302F95" w:rsidRDefault="00181F31" w:rsidP="008112F6">
            <w:pPr>
              <w:rPr>
                <w:u w:val="dotted"/>
              </w:rPr>
            </w:pPr>
            <w:r>
              <w:rPr>
                <w:rFonts w:hint="eastAsia"/>
              </w:rPr>
              <w:t>执照号：</w:t>
            </w:r>
            <w:r>
              <w:rPr>
                <w:rFonts w:hint="eastAsia"/>
                <w:u w:val="dotted"/>
              </w:rPr>
              <w:t xml:space="preserve"> </w:t>
            </w:r>
            <w:r w:rsidR="00D1377A" w:rsidRPr="00D1377A">
              <w:rPr>
                <w:u w:val="dotted"/>
              </w:rPr>
              <w:t>370681198311204870</w:t>
            </w:r>
            <w:r>
              <w:rPr>
                <w:rFonts w:hint="eastAsia"/>
                <w:u w:val="dotted"/>
              </w:rPr>
              <w:t xml:space="preserve">                         </w:t>
            </w:r>
          </w:p>
          <w:p w:rsidR="00181F31" w:rsidRPr="00302F95" w:rsidRDefault="00181F31" w:rsidP="008112F6">
            <w:pPr>
              <w:widowControl/>
              <w:jc w:val="left"/>
              <w:rPr>
                <w:u w:val="dotted"/>
              </w:rPr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业：</w:t>
            </w:r>
            <w:r>
              <w:rPr>
                <w:rFonts w:hint="eastAsia"/>
                <w:u w:val="dotted"/>
              </w:rPr>
              <w:t xml:space="preserve"> </w:t>
            </w:r>
            <w:r w:rsidRPr="00D14D6A">
              <w:rPr>
                <w:u w:val="dotted"/>
              </w:rPr>
              <w:t>ME-TA</w:t>
            </w:r>
            <w:r>
              <w:rPr>
                <w:rFonts w:hint="eastAsia"/>
                <w:u w:val="dotted"/>
              </w:rPr>
              <w:t xml:space="preserve">                          </w:t>
            </w:r>
          </w:p>
          <w:p w:rsidR="00181F31" w:rsidRPr="00302F95" w:rsidRDefault="00181F31" w:rsidP="00D1377A">
            <w:pPr>
              <w:rPr>
                <w:u w:val="dotted"/>
              </w:rPr>
            </w:pPr>
            <w:r>
              <w:rPr>
                <w:rFonts w:hint="eastAsia"/>
              </w:rPr>
              <w:t>有效期：</w:t>
            </w:r>
            <w:r>
              <w:rPr>
                <w:rFonts w:hint="eastAsia"/>
                <w:u w:val="dotted"/>
              </w:rPr>
              <w:t xml:space="preserve"> 20</w:t>
            </w:r>
            <w:r w:rsidR="00D1377A">
              <w:rPr>
                <w:rFonts w:hint="eastAsia"/>
                <w:u w:val="dotted"/>
              </w:rPr>
              <w:t>21</w:t>
            </w:r>
            <w:r>
              <w:rPr>
                <w:rFonts w:hint="eastAsia"/>
                <w:u w:val="dotted"/>
              </w:rPr>
              <w:t>.</w:t>
            </w:r>
            <w:r w:rsidR="00D1377A">
              <w:rPr>
                <w:rFonts w:hint="eastAsia"/>
                <w:u w:val="dotted"/>
              </w:rPr>
              <w:t>1</w:t>
            </w:r>
            <w:r>
              <w:rPr>
                <w:rFonts w:hint="eastAsia"/>
                <w:u w:val="dotted"/>
              </w:rPr>
              <w:t>.</w:t>
            </w:r>
            <w:r w:rsidR="00D1377A">
              <w:rPr>
                <w:rFonts w:hint="eastAsia"/>
                <w:u w:val="dotted"/>
              </w:rPr>
              <w:t>15</w:t>
            </w:r>
            <w:r>
              <w:rPr>
                <w:rFonts w:hint="eastAsia"/>
                <w:u w:val="dotted"/>
              </w:rPr>
              <w:t xml:space="preserve">                         </w:t>
            </w:r>
          </w:p>
        </w:tc>
      </w:tr>
      <w:tr w:rsidR="00181F31" w:rsidTr="00DF78BF">
        <w:trPr>
          <w:trHeight w:val="285"/>
        </w:trPr>
        <w:tc>
          <w:tcPr>
            <w:tcW w:w="350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F31" w:rsidRDefault="00181F31">
            <w:pPr>
              <w:widowControl/>
              <w:jc w:val="left"/>
              <w:rPr>
                <w:rFonts w:ascii="宋体" w:hAnsi="宋体"/>
                <w:kern w:val="0"/>
                <w:szCs w:val="21"/>
                <w:u w:val="single"/>
              </w:rPr>
            </w:pPr>
          </w:p>
        </w:tc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81F31" w:rsidRDefault="00181F31">
            <w:r w:rsidRPr="00302F95">
              <w:rPr>
                <w:rFonts w:hint="eastAsia"/>
              </w:rPr>
              <w:t>其他执照：</w:t>
            </w:r>
            <w:r w:rsidRPr="00302F95">
              <w:rPr>
                <w:rFonts w:hint="eastAsia"/>
              </w:rPr>
              <w:t xml:space="preserve">                     </w:t>
            </w:r>
            <w:r w:rsidRPr="00302F95">
              <w:rPr>
                <w:rFonts w:hint="eastAsia"/>
              </w:rPr>
              <w:t>有效期：</w:t>
            </w:r>
            <w:r w:rsidRPr="00302F95">
              <w:rPr>
                <w:rFonts w:hint="eastAsia"/>
              </w:rPr>
              <w:t xml:space="preserve">           </w:t>
            </w:r>
          </w:p>
        </w:tc>
      </w:tr>
      <w:tr w:rsidR="00181F31" w:rsidTr="00DF78BF">
        <w:trPr>
          <w:trHeight w:val="465"/>
        </w:trPr>
        <w:tc>
          <w:tcPr>
            <w:tcW w:w="350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F31" w:rsidRDefault="00181F31">
            <w:pPr>
              <w:widowControl/>
              <w:jc w:val="left"/>
              <w:rPr>
                <w:rFonts w:ascii="宋体" w:hAnsi="宋体"/>
                <w:kern w:val="0"/>
                <w:szCs w:val="21"/>
                <w:u w:val="single"/>
              </w:rPr>
            </w:pPr>
          </w:p>
        </w:tc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1F31" w:rsidRDefault="00181F31">
            <w:r>
              <w:rPr>
                <w:rFonts w:hint="eastAsia"/>
              </w:rPr>
              <w:t>现任职务：</w:t>
            </w:r>
          </w:p>
        </w:tc>
      </w:tr>
      <w:tr w:rsidR="00181F31" w:rsidTr="00DF78BF">
        <w:trPr>
          <w:trHeight w:val="421"/>
        </w:trPr>
        <w:tc>
          <w:tcPr>
            <w:tcW w:w="3508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F31" w:rsidRDefault="00181F31">
            <w:pPr>
              <w:widowControl/>
              <w:jc w:val="left"/>
              <w:rPr>
                <w:rFonts w:ascii="宋体" w:hAnsi="宋体"/>
                <w:kern w:val="0"/>
                <w:szCs w:val="21"/>
                <w:u w:val="single"/>
              </w:rPr>
            </w:pPr>
          </w:p>
        </w:tc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1F31" w:rsidRDefault="00181F31">
            <w:r>
              <w:rPr>
                <w:rFonts w:hint="eastAsia"/>
              </w:rPr>
              <w:t>申请授权：生产计划分部主管</w:t>
            </w:r>
          </w:p>
        </w:tc>
      </w:tr>
      <w:tr w:rsidR="001B7E45" w:rsidTr="009914C2">
        <w:trPr>
          <w:trHeight w:val="477"/>
        </w:trPr>
        <w:tc>
          <w:tcPr>
            <w:tcW w:w="8925" w:type="dxa"/>
            <w:gridSpan w:val="5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  <w:hideMark/>
          </w:tcPr>
          <w:p w:rsidR="005930AD" w:rsidRDefault="001B7E45">
            <w:pPr>
              <w:spacing w:line="276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个人工作经历</w:t>
            </w:r>
          </w:p>
          <w:p w:rsidR="001B7E45" w:rsidRDefault="005930AD">
            <w:pPr>
              <w:spacing w:line="276" w:lineRule="auto"/>
              <w:jc w:val="center"/>
              <w:rPr>
                <w:rFonts w:ascii="宋体" w:hAnsi="宋体"/>
                <w:b/>
                <w:kern w:val="0"/>
                <w:szCs w:val="21"/>
                <w:u w:val="single"/>
              </w:rPr>
            </w:pPr>
            <w:r w:rsidRPr="005930AD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————带出来</w:t>
            </w:r>
          </w:p>
        </w:tc>
      </w:tr>
      <w:tr w:rsidR="001B7E45" w:rsidTr="009914C2">
        <w:trPr>
          <w:trHeight w:val="1995"/>
        </w:trPr>
        <w:tc>
          <w:tcPr>
            <w:tcW w:w="8925" w:type="dxa"/>
            <w:gridSpan w:val="5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1377A" w:rsidRPr="00D1377A" w:rsidRDefault="00D1377A" w:rsidP="00D1377A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 w:hint="eastAsia"/>
                <w:kern w:val="0"/>
                <w:szCs w:val="21"/>
              </w:rPr>
              <w:t>2008.8～2014.9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上海科技宇航助理工程师</w:t>
            </w:r>
          </w:p>
          <w:p w:rsidR="00D1377A" w:rsidRPr="00D1377A" w:rsidRDefault="00D1377A" w:rsidP="00D1377A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 w:hint="eastAsia"/>
                <w:kern w:val="0"/>
                <w:szCs w:val="21"/>
              </w:rPr>
              <w:t>2014.11～2015.12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山东南山国际飞行有限公司安监部主管兼质量工程师</w:t>
            </w:r>
          </w:p>
          <w:p w:rsidR="00D1377A" w:rsidRPr="00D1377A" w:rsidRDefault="00D1377A" w:rsidP="00D1377A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 w:hint="eastAsia"/>
                <w:kern w:val="0"/>
                <w:szCs w:val="21"/>
              </w:rPr>
              <w:t>2015.12～2016.9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南通华夏飞机工程技术股份有限公司计划主管</w:t>
            </w:r>
          </w:p>
          <w:p w:rsidR="001B7E45" w:rsidRDefault="00D1377A" w:rsidP="00D1377A">
            <w:pPr>
              <w:spacing w:line="276" w:lineRule="auto"/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 w:hint="eastAsia"/>
                <w:kern w:val="0"/>
                <w:szCs w:val="21"/>
              </w:rPr>
              <w:t>2016.9至今</w:t>
            </w:r>
            <w:r>
              <w:rPr>
                <w:rFonts w:ascii="宋体" w:hAnsi="宋体" w:hint="eastAsia"/>
                <w:kern w:val="0"/>
                <w:szCs w:val="21"/>
              </w:rPr>
              <w:t>，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尊翔公务航空有限公司生产计划分部主管</w:t>
            </w:r>
          </w:p>
        </w:tc>
      </w:tr>
      <w:tr w:rsidR="001B7E45" w:rsidTr="009914C2">
        <w:trPr>
          <w:trHeight w:val="533"/>
        </w:trPr>
        <w:tc>
          <w:tcPr>
            <w:tcW w:w="8925" w:type="dxa"/>
            <w:gridSpan w:val="5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  <w:hideMark/>
          </w:tcPr>
          <w:p w:rsidR="005930AD" w:rsidRDefault="001B7E45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培训课程</w:t>
            </w:r>
          </w:p>
          <w:p w:rsidR="001B7E45" w:rsidRDefault="005930AD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5930AD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——</w:t>
            </w:r>
            <w:r w:rsidR="001A440A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带出所有的内容培训课程</w:t>
            </w:r>
          </w:p>
        </w:tc>
      </w:tr>
      <w:tr w:rsidR="001B7E45" w:rsidTr="009914C2">
        <w:trPr>
          <w:trHeight w:val="4318"/>
        </w:trPr>
        <w:tc>
          <w:tcPr>
            <w:tcW w:w="8925" w:type="dxa"/>
            <w:gridSpan w:val="5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b/>
                <w:kern w:val="0"/>
                <w:sz w:val="18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 w:val="18"/>
                <w:szCs w:val="21"/>
              </w:rPr>
              <w:t>请详细填写与本岗位授权相关的培训课程，如有更多可附此表后。</w:t>
            </w:r>
          </w:p>
          <w:p w:rsidR="00F502B5" w:rsidRPr="00F502B5" w:rsidRDefault="00D1377A" w:rsidP="00D1377A">
            <w:pPr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/>
                <w:kern w:val="0"/>
                <w:szCs w:val="21"/>
              </w:rPr>
              <w:t>2016.9.12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～</w:t>
            </w:r>
            <w:r w:rsidRPr="00D1377A">
              <w:rPr>
                <w:rFonts w:ascii="宋体" w:hAnsi="宋体"/>
                <w:kern w:val="0"/>
                <w:szCs w:val="21"/>
              </w:rPr>
              <w:t>9.13</w:t>
            </w:r>
            <w:r w:rsidR="00F502B5" w:rsidRPr="00F502B5">
              <w:rPr>
                <w:rFonts w:ascii="宋体" w:hAnsi="宋体" w:hint="eastAsia"/>
                <w:kern w:val="0"/>
                <w:szCs w:val="21"/>
              </w:rPr>
              <w:t>民航法规与咨询通告</w:t>
            </w:r>
          </w:p>
          <w:p w:rsidR="00F502B5" w:rsidRPr="00F502B5" w:rsidRDefault="00D1377A" w:rsidP="00D1377A">
            <w:pPr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/>
                <w:kern w:val="0"/>
                <w:szCs w:val="21"/>
              </w:rPr>
              <w:t>2016.9.13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～</w:t>
            </w:r>
            <w:r w:rsidRPr="00D1377A">
              <w:rPr>
                <w:rFonts w:ascii="宋体" w:hAnsi="宋体"/>
                <w:kern w:val="0"/>
                <w:szCs w:val="21"/>
              </w:rPr>
              <w:t>9.14</w:t>
            </w:r>
            <w:r w:rsidR="00F502B5" w:rsidRPr="00F502B5">
              <w:rPr>
                <w:rFonts w:ascii="宋体" w:hAnsi="宋体" w:hint="eastAsia"/>
                <w:kern w:val="0"/>
                <w:szCs w:val="21"/>
              </w:rPr>
              <w:t>维修行业标准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6.9.15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 xml:space="preserve"> 维修工程管理手册</w:t>
            </w:r>
          </w:p>
          <w:p w:rsidR="00F502B5" w:rsidRPr="00F502B5" w:rsidRDefault="00D1377A" w:rsidP="00F502B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2016.9.16</w:t>
            </w:r>
            <w:r w:rsidR="00F502B5" w:rsidRPr="00F502B5">
              <w:rPr>
                <w:rFonts w:ascii="宋体" w:hAnsi="宋体" w:hint="eastAsia"/>
                <w:kern w:val="0"/>
                <w:szCs w:val="21"/>
              </w:rPr>
              <w:t>工作程序手册</w:t>
            </w:r>
          </w:p>
          <w:p w:rsidR="00F502B5" w:rsidRPr="00F502B5" w:rsidRDefault="00D1377A" w:rsidP="00F502B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2016</w:t>
            </w:r>
            <w:r w:rsidR="00F502B5" w:rsidRPr="00F502B5">
              <w:rPr>
                <w:rFonts w:ascii="宋体" w:hAnsi="宋体" w:hint="eastAsia"/>
                <w:kern w:val="0"/>
                <w:szCs w:val="21"/>
              </w:rPr>
              <w:t>.9.</w:t>
            </w:r>
            <w:r>
              <w:rPr>
                <w:rFonts w:ascii="宋体" w:hAnsi="宋体" w:hint="eastAsia"/>
                <w:kern w:val="0"/>
                <w:szCs w:val="21"/>
              </w:rPr>
              <w:t>2</w:t>
            </w:r>
            <w:r w:rsidR="00F502B5" w:rsidRPr="00F502B5">
              <w:rPr>
                <w:rFonts w:ascii="宋体" w:hAnsi="宋体" w:hint="eastAsia"/>
                <w:kern w:val="0"/>
                <w:szCs w:val="21"/>
              </w:rPr>
              <w:t>3运行手册/运行规范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6.9.26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人为因素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9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21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维修方案/MPD文件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6.9.27</w:t>
            </w:r>
            <w:r w:rsidRPr="00F502B5">
              <w:rPr>
                <w:rFonts w:ascii="宋体" w:hAnsi="宋体"/>
                <w:kern w:val="0"/>
                <w:szCs w:val="21"/>
              </w:rPr>
              <w:t xml:space="preserve"> MEL/CDL 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10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17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单机档案培训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7.3.10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飞机腐蚀预防与控制</w:t>
            </w:r>
          </w:p>
          <w:p w:rsidR="00F502B5" w:rsidRPr="00F502B5" w:rsidRDefault="00F502B5" w:rsidP="00F502B5">
            <w:pPr>
              <w:rPr>
                <w:rFonts w:ascii="宋体" w:hAnsi="宋体"/>
                <w:kern w:val="0"/>
                <w:szCs w:val="21"/>
              </w:rPr>
            </w:pPr>
            <w:r w:rsidRPr="00F502B5">
              <w:rPr>
                <w:rFonts w:ascii="宋体" w:hAnsi="宋体" w:hint="eastAsia"/>
                <w:kern w:val="0"/>
                <w:szCs w:val="21"/>
              </w:rPr>
              <w:t>201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6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10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>.</w:t>
            </w:r>
            <w:r w:rsidR="00D1377A">
              <w:rPr>
                <w:rFonts w:ascii="宋体" w:hAnsi="宋体" w:hint="eastAsia"/>
                <w:kern w:val="0"/>
                <w:szCs w:val="21"/>
              </w:rPr>
              <w:t>14</w:t>
            </w:r>
            <w:r w:rsidRPr="00F502B5">
              <w:rPr>
                <w:rFonts w:ascii="宋体" w:hAnsi="宋体" w:hint="eastAsia"/>
                <w:kern w:val="0"/>
                <w:szCs w:val="21"/>
              </w:rPr>
              <w:t xml:space="preserve"> 维修管理系统</w:t>
            </w:r>
          </w:p>
          <w:p w:rsidR="00F502B5" w:rsidRPr="00F502B5" w:rsidRDefault="00D1377A" w:rsidP="00F502B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 w:rsidR="00F502B5" w:rsidRPr="00F502B5">
              <w:rPr>
                <w:rFonts w:ascii="宋体" w:hAnsi="宋体"/>
                <w:kern w:val="0"/>
                <w:szCs w:val="21"/>
              </w:rPr>
              <w:t>.</w:t>
            </w:r>
            <w:r>
              <w:rPr>
                <w:rFonts w:ascii="宋体" w:hAnsi="宋体" w:hint="eastAsia"/>
                <w:kern w:val="0"/>
                <w:szCs w:val="21"/>
              </w:rPr>
              <w:t>10</w:t>
            </w:r>
            <w:r w:rsidR="00F502B5" w:rsidRPr="00F502B5">
              <w:rPr>
                <w:rFonts w:ascii="宋体" w:hAnsi="宋体"/>
                <w:kern w:val="0"/>
                <w:szCs w:val="21"/>
              </w:rPr>
              <w:t>.</w:t>
            </w: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 w:rsidR="00F502B5" w:rsidRPr="00F502B5">
              <w:rPr>
                <w:rFonts w:ascii="宋体" w:hAnsi="宋体"/>
                <w:kern w:val="0"/>
                <w:szCs w:val="21"/>
              </w:rPr>
              <w:t>3 RVSM</w:t>
            </w:r>
          </w:p>
          <w:p w:rsidR="00F502B5" w:rsidRPr="00F502B5" w:rsidRDefault="00D1377A" w:rsidP="00D1377A">
            <w:pPr>
              <w:rPr>
                <w:rFonts w:ascii="宋体" w:hAnsi="宋体"/>
                <w:kern w:val="0"/>
                <w:szCs w:val="21"/>
              </w:rPr>
            </w:pPr>
            <w:r w:rsidRPr="00D1377A">
              <w:rPr>
                <w:rFonts w:ascii="宋体" w:hAnsi="宋体"/>
                <w:kern w:val="0"/>
                <w:szCs w:val="21"/>
              </w:rPr>
              <w:t>2016.11.29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～</w:t>
            </w:r>
            <w:r w:rsidRPr="00D1377A">
              <w:rPr>
                <w:rFonts w:ascii="宋体" w:hAnsi="宋体"/>
                <w:kern w:val="0"/>
                <w:szCs w:val="21"/>
              </w:rPr>
              <w:t>11.30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第三期适航维修监察员专题4（维修单位手册、CCAR-43、生产计划于控制、工时管理）培训</w:t>
            </w:r>
          </w:p>
          <w:p w:rsidR="00D1377A" w:rsidRDefault="00D1377A" w:rsidP="00F502B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2016.12.27</w:t>
            </w:r>
            <w:r w:rsidRPr="00D1377A">
              <w:rPr>
                <w:rFonts w:ascii="宋体" w:hAnsi="宋体" w:hint="eastAsia"/>
                <w:kern w:val="0"/>
                <w:szCs w:val="21"/>
              </w:rPr>
              <w:t>CRJ200与挑战者850机型差异培训</w:t>
            </w:r>
          </w:p>
          <w:p w:rsidR="00733127" w:rsidRPr="00897365" w:rsidRDefault="00D1377A" w:rsidP="00D1377A">
            <w:pPr>
              <w:rPr>
                <w:kern w:val="0"/>
                <w:sz w:val="18"/>
                <w:szCs w:val="18"/>
              </w:rPr>
            </w:pPr>
            <w:r w:rsidRPr="00D1377A">
              <w:rPr>
                <w:rFonts w:ascii="宋体" w:hAnsi="宋体" w:hint="eastAsia"/>
                <w:kern w:val="0"/>
                <w:szCs w:val="21"/>
              </w:rPr>
              <w:t>2016.12.28挑战者850与CRJ200航线工卡</w:t>
            </w:r>
          </w:p>
        </w:tc>
      </w:tr>
      <w:tr w:rsidR="001B7E45" w:rsidTr="009914C2">
        <w:trPr>
          <w:trHeight w:val="724"/>
        </w:trPr>
        <w:tc>
          <w:tcPr>
            <w:tcW w:w="8925" w:type="dxa"/>
            <w:gridSpan w:val="5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hideMark/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声明：本人在此声明以上内容属实。</w:t>
            </w:r>
          </w:p>
          <w:p w:rsidR="001B7E45" w:rsidRDefault="00181F31" w:rsidP="00181F31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培训主管</w:t>
            </w:r>
            <w:r w:rsidR="001B7E45"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  <w:r w:rsidR="001B7E45">
              <w:rPr>
                <w:rFonts w:ascii="宋体" w:hAnsi="宋体" w:hint="eastAsia"/>
                <w:kern w:val="0"/>
                <w:szCs w:val="21"/>
              </w:rPr>
              <w:t xml:space="preserve">：                                    </w:t>
            </w:r>
            <w:r w:rsidR="001B7E45">
              <w:rPr>
                <w:rFonts w:ascii="宋体" w:hAnsi="宋体" w:hint="eastAsia"/>
                <w:b/>
                <w:kern w:val="0"/>
                <w:szCs w:val="21"/>
              </w:rPr>
              <w:t>日期</w:t>
            </w:r>
            <w:r w:rsidR="001B7E45">
              <w:rPr>
                <w:rFonts w:ascii="宋体" w:hAnsi="宋体" w:hint="eastAsia"/>
                <w:kern w:val="0"/>
                <w:szCs w:val="21"/>
              </w:rPr>
              <w:t>：</w:t>
            </w:r>
          </w:p>
        </w:tc>
      </w:tr>
      <w:tr w:rsidR="001B7E45" w:rsidTr="009914C2">
        <w:trPr>
          <w:trHeight w:val="416"/>
        </w:trPr>
        <w:tc>
          <w:tcPr>
            <w:tcW w:w="8925" w:type="dxa"/>
            <w:gridSpan w:val="5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8180F" w:rsidRDefault="001B7E45" w:rsidP="009914C2">
            <w:pPr>
              <w:tabs>
                <w:tab w:val="left" w:pos="747"/>
              </w:tabs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质量</w:t>
            </w:r>
            <w:r w:rsidR="009914C2">
              <w:rPr>
                <w:rFonts w:ascii="宋体" w:hAnsi="宋体" w:hint="eastAsia"/>
                <w:b/>
                <w:kern w:val="0"/>
                <w:szCs w:val="21"/>
              </w:rPr>
              <w:t>管理分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部评估部分</w:t>
            </w:r>
            <w:r w:rsidR="00B859C5" w:rsidRPr="00B859C5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——第三关</w:t>
            </w:r>
          </w:p>
          <w:p w:rsidR="001B7E45" w:rsidRDefault="000E2DD1" w:rsidP="009914C2">
            <w:pPr>
              <w:tabs>
                <w:tab w:val="left" w:pos="747"/>
              </w:tabs>
              <w:jc w:val="center"/>
              <w:rPr>
                <w:rFonts w:ascii="宋体" w:hAnsi="宋体"/>
                <w:kern w:val="0"/>
                <w:szCs w:val="21"/>
              </w:rPr>
            </w:pPr>
            <w:r w:rsidRPr="000E2DD1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——</w:t>
            </w:r>
            <w:r w:rsidR="008D1584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带培训大纲里面此岗位所需培训的课程信息</w:t>
            </w:r>
            <w:r w:rsidR="001A440A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，</w:t>
            </w:r>
            <w:bookmarkStart w:id="0" w:name="_GoBack"/>
            <w:r w:rsidR="001A440A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系统做个匹配</w:t>
            </w:r>
            <w:bookmarkEnd w:id="0"/>
            <w:r w:rsidR="001A440A">
              <w:rPr>
                <w:rFonts w:ascii="宋体" w:hAnsi="宋体" w:hint="eastAsia"/>
                <w:b/>
                <w:kern w:val="0"/>
                <w:szCs w:val="21"/>
                <w:highlight w:val="yellow"/>
              </w:rPr>
              <w:t>，判定还是由人工判定</w:t>
            </w:r>
          </w:p>
        </w:tc>
      </w:tr>
      <w:tr w:rsidR="001B7E45" w:rsidTr="009914C2">
        <w:trPr>
          <w:trHeight w:val="488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审查结果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记录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B7E45" w:rsidRDefault="001B7E45">
            <w:pPr>
              <w:spacing w:line="36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是否符合</w:t>
            </w: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航空技术相关专业大专</w:t>
            </w:r>
            <w:r>
              <w:rPr>
                <w:rFonts w:hint="eastAsia"/>
                <w:szCs w:val="21"/>
              </w:rPr>
              <w:t>（含）</w:t>
            </w:r>
            <w:r>
              <w:rPr>
                <w:rFonts w:asciiTheme="minorEastAsia" w:hAnsiTheme="minorEastAsia" w:hint="eastAsia"/>
                <w:szCs w:val="21"/>
              </w:rPr>
              <w:t>以上及同等学历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B859C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   否</w:t>
            </w: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 w:rsidP="001B7E45">
            <w:pPr>
              <w:spacing w:line="30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有至少5年航空器或航空器部件维修相关工作经历，包括至少1年生产计划管理工作经验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持有维修人员基础执照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人为因素培训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民航法规与咨询通告培训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行业标准培训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BD10B6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维修工程管理</w:t>
            </w:r>
            <w:r w:rsidR="001B7E45">
              <w:rPr>
                <w:rFonts w:ascii="宋体" w:hAnsi="宋体" w:hint="eastAsia"/>
                <w:kern w:val="0"/>
                <w:szCs w:val="21"/>
              </w:rPr>
              <w:t>手册培训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BD10B6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10B6" w:rsidRDefault="00BD10B6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工作程序手册培训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D10B6" w:rsidRDefault="00BD10B6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维修方案</w:t>
            </w:r>
            <w:r w:rsidR="009914C2">
              <w:rPr>
                <w:rFonts w:ascii="宋体" w:hAnsi="宋体" w:hint="eastAsia"/>
                <w:kern w:val="0"/>
                <w:szCs w:val="21"/>
              </w:rPr>
              <w:t>/MPD文件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MEL和CDL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运行手册/运行规范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机型熟悉培训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5" w:rsidRDefault="001B7E4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维修计划制定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45" w:rsidRDefault="009914C2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单机档案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9914C2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4C2" w:rsidRPr="009914C2" w:rsidRDefault="009914C2" w:rsidP="009914C2">
            <w:pPr>
              <w:pStyle w:val="1"/>
              <w:ind w:firstLineChars="1050" w:firstLine="2205"/>
              <w:rPr>
                <w:rFonts w:ascii="宋体" w:hAnsi="宋体"/>
                <w:color w:val="000000" w:themeColor="text1"/>
              </w:rPr>
            </w:pPr>
            <w:r w:rsidRPr="009914C2">
              <w:rPr>
                <w:rFonts w:ascii="宋体" w:hAnsi="宋体" w:cs="宋体" w:hint="eastAsia"/>
                <w:color w:val="000000" w:themeColor="text1"/>
                <w:kern w:val="0"/>
              </w:rPr>
              <w:t>飞机腐蚀预防与控制（CPCP</w:t>
            </w:r>
            <w:r w:rsidRPr="009914C2">
              <w:rPr>
                <w:rFonts w:ascii="宋体" w:hAnsi="宋体" w:cs="宋体"/>
                <w:color w:val="000000" w:themeColor="text1"/>
                <w:kern w:val="0"/>
              </w:rPr>
              <w:t>）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914C2" w:rsidRDefault="009914C2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BD10B6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0B6" w:rsidRPr="009914C2" w:rsidRDefault="00BD10B6" w:rsidP="009914C2">
            <w:pPr>
              <w:pStyle w:val="1"/>
              <w:ind w:leftChars="171" w:left="359" w:firstLineChars="1150" w:firstLine="2415"/>
              <w:rPr>
                <w:rFonts w:ascii="宋体" w:hAnsi="宋体" w:cs="宋体"/>
                <w:color w:val="000000" w:themeColor="text1"/>
                <w:kern w:val="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</w:rPr>
              <w:t>工卡培训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D10B6" w:rsidRDefault="00BD10B6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BD10B6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0B6" w:rsidRPr="009914C2" w:rsidRDefault="00BD10B6" w:rsidP="009914C2">
            <w:pPr>
              <w:pStyle w:val="1"/>
              <w:ind w:leftChars="171" w:left="359" w:firstLineChars="1150" w:firstLine="2415"/>
              <w:rPr>
                <w:rFonts w:ascii="宋体" w:hAnsi="宋体" w:cs="宋体"/>
                <w:color w:val="000000" w:themeColor="text1"/>
                <w:kern w:val="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</w:rPr>
              <w:t>质量审核工作程序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D10B6" w:rsidRDefault="00BD10B6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9914C2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4C2" w:rsidRPr="009914C2" w:rsidRDefault="009914C2" w:rsidP="009914C2">
            <w:pPr>
              <w:pStyle w:val="1"/>
              <w:ind w:leftChars="171" w:left="359" w:firstLineChars="1150" w:firstLine="2415"/>
              <w:rPr>
                <w:rFonts w:ascii="宋体" w:hAnsi="宋体"/>
                <w:color w:val="000000" w:themeColor="text1"/>
              </w:rPr>
            </w:pPr>
            <w:r w:rsidRPr="009914C2">
              <w:rPr>
                <w:rFonts w:ascii="宋体" w:hAnsi="宋体" w:cs="宋体" w:hint="eastAsia"/>
                <w:color w:val="000000" w:themeColor="text1"/>
                <w:kern w:val="0"/>
              </w:rPr>
              <w:t>维修管理系统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914C2" w:rsidRDefault="009914C2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9914C2" w:rsidTr="009914C2">
        <w:trPr>
          <w:trHeight w:val="454"/>
        </w:trPr>
        <w:tc>
          <w:tcPr>
            <w:tcW w:w="719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4C2" w:rsidRPr="009914C2" w:rsidRDefault="009914C2" w:rsidP="009914C2">
            <w:pPr>
              <w:pStyle w:val="1"/>
              <w:ind w:leftChars="171" w:left="359" w:firstLineChars="1350" w:firstLine="2835"/>
              <w:rPr>
                <w:rFonts w:ascii="宋体" w:hAnsi="宋体"/>
                <w:color w:val="000000" w:themeColor="text1"/>
              </w:rPr>
            </w:pPr>
            <w:r w:rsidRPr="009914C2">
              <w:rPr>
                <w:rFonts w:ascii="宋体" w:hAnsi="宋体" w:cs="宋体" w:hint="eastAsia"/>
                <w:color w:val="000000" w:themeColor="text1"/>
                <w:kern w:val="0"/>
              </w:rPr>
              <w:t>RVSM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914C2" w:rsidRDefault="009914C2" w:rsidP="002A34F5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1B7E45" w:rsidTr="009914C2">
        <w:trPr>
          <w:trHeight w:val="956"/>
        </w:trPr>
        <w:tc>
          <w:tcPr>
            <w:tcW w:w="892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1B7E45" w:rsidRDefault="001B7E45">
            <w:pPr>
              <w:jc w:val="left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备注：</w:t>
            </w:r>
          </w:p>
        </w:tc>
      </w:tr>
      <w:tr w:rsidR="001B7E45" w:rsidTr="009914C2">
        <w:trPr>
          <w:trHeight w:val="459"/>
        </w:trPr>
        <w:tc>
          <w:tcPr>
            <w:tcW w:w="152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</w:p>
        </w:tc>
        <w:tc>
          <w:tcPr>
            <w:tcW w:w="740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:rsidR="001B7E45" w:rsidRDefault="001B7E4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审核员：                       日期：</w:t>
            </w:r>
          </w:p>
        </w:tc>
      </w:tr>
      <w:tr w:rsidR="001B7E45" w:rsidTr="009914C2">
        <w:trPr>
          <w:trHeight w:val="403"/>
        </w:trPr>
        <w:tc>
          <w:tcPr>
            <w:tcW w:w="15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B7E45" w:rsidRDefault="001B7E45">
            <w:pPr>
              <w:spacing w:line="480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签署</w:t>
            </w:r>
          </w:p>
        </w:tc>
        <w:tc>
          <w:tcPr>
            <w:tcW w:w="740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B7E45" w:rsidRDefault="001B7E45" w:rsidP="00181F31">
            <w:pPr>
              <w:spacing w:line="480" w:lineRule="auto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质量</w:t>
            </w:r>
            <w:r w:rsidR="00181F31">
              <w:rPr>
                <w:rFonts w:ascii="宋体" w:hAnsi="宋体" w:hint="eastAsia"/>
                <w:b/>
                <w:kern w:val="0"/>
                <w:szCs w:val="21"/>
              </w:rPr>
              <w:t>主管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：                     日期：</w:t>
            </w:r>
          </w:p>
        </w:tc>
      </w:tr>
    </w:tbl>
    <w:p w:rsidR="001B7E45" w:rsidRDefault="001B7E45"/>
    <w:p w:rsidR="007D412F" w:rsidRPr="007D412F" w:rsidRDefault="007D412F">
      <w:pPr>
        <w:rPr>
          <w:highlight w:val="yellow"/>
        </w:rPr>
      </w:pPr>
      <w:r w:rsidRPr="007D412F">
        <w:rPr>
          <w:rFonts w:hint="eastAsia"/>
          <w:highlight w:val="yellow"/>
        </w:rPr>
        <w:t>授权完成后，还可以上传授权书附件。</w:t>
      </w:r>
    </w:p>
    <w:p w:rsidR="007D412F" w:rsidRPr="007D412F" w:rsidRDefault="007D412F">
      <w:r w:rsidRPr="007D412F">
        <w:rPr>
          <w:rFonts w:hint="eastAsia"/>
          <w:highlight w:val="yellow"/>
        </w:rPr>
        <w:t>单独增加一个【授权有效期】按钮，点击进去，填：开始日期和到期日期。</w:t>
      </w:r>
    </w:p>
    <w:sectPr w:rsidR="007D412F" w:rsidRPr="007D412F" w:rsidSect="0026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9E2" w:rsidRDefault="008D79E2" w:rsidP="005B6286">
      <w:r>
        <w:separator/>
      </w:r>
    </w:p>
  </w:endnote>
  <w:endnote w:type="continuationSeparator" w:id="0">
    <w:p w:rsidR="008D79E2" w:rsidRDefault="008D79E2" w:rsidP="005B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9E2" w:rsidRDefault="008D79E2" w:rsidP="005B6286">
      <w:r>
        <w:separator/>
      </w:r>
    </w:p>
  </w:footnote>
  <w:footnote w:type="continuationSeparator" w:id="0">
    <w:p w:rsidR="008D79E2" w:rsidRDefault="008D79E2" w:rsidP="005B6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DB8"/>
    <w:multiLevelType w:val="multilevel"/>
    <w:tmpl w:val="297C3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915"/>
    <w:rsid w:val="000149FA"/>
    <w:rsid w:val="000444C4"/>
    <w:rsid w:val="00057461"/>
    <w:rsid w:val="000728F4"/>
    <w:rsid w:val="00074145"/>
    <w:rsid w:val="00085ABE"/>
    <w:rsid w:val="00092BF7"/>
    <w:rsid w:val="000A4B42"/>
    <w:rsid w:val="000B59D6"/>
    <w:rsid w:val="000D079A"/>
    <w:rsid w:val="000D29E4"/>
    <w:rsid w:val="000E2DD1"/>
    <w:rsid w:val="00101F14"/>
    <w:rsid w:val="0010348C"/>
    <w:rsid w:val="00111459"/>
    <w:rsid w:val="00117784"/>
    <w:rsid w:val="001276B6"/>
    <w:rsid w:val="00141C79"/>
    <w:rsid w:val="00141E06"/>
    <w:rsid w:val="00155603"/>
    <w:rsid w:val="00155CE6"/>
    <w:rsid w:val="00161B1F"/>
    <w:rsid w:val="00166BE5"/>
    <w:rsid w:val="00181F31"/>
    <w:rsid w:val="00186C58"/>
    <w:rsid w:val="001A034B"/>
    <w:rsid w:val="001A440A"/>
    <w:rsid w:val="001B7E45"/>
    <w:rsid w:val="00207F2E"/>
    <w:rsid w:val="00214DF5"/>
    <w:rsid w:val="002265F0"/>
    <w:rsid w:val="002516D4"/>
    <w:rsid w:val="002A1E7F"/>
    <w:rsid w:val="002A75DC"/>
    <w:rsid w:val="002E1E81"/>
    <w:rsid w:val="002E4A10"/>
    <w:rsid w:val="002F4C19"/>
    <w:rsid w:val="00302F95"/>
    <w:rsid w:val="00317020"/>
    <w:rsid w:val="00325D1E"/>
    <w:rsid w:val="00350B6C"/>
    <w:rsid w:val="0036133D"/>
    <w:rsid w:val="003847CD"/>
    <w:rsid w:val="00386E10"/>
    <w:rsid w:val="0039260A"/>
    <w:rsid w:val="003C523C"/>
    <w:rsid w:val="003F010C"/>
    <w:rsid w:val="00414D66"/>
    <w:rsid w:val="004432C8"/>
    <w:rsid w:val="00447BB7"/>
    <w:rsid w:val="004A02BB"/>
    <w:rsid w:val="004F1DA9"/>
    <w:rsid w:val="005306E7"/>
    <w:rsid w:val="005322AF"/>
    <w:rsid w:val="0053641C"/>
    <w:rsid w:val="00554E5B"/>
    <w:rsid w:val="00581915"/>
    <w:rsid w:val="0058666D"/>
    <w:rsid w:val="005930AD"/>
    <w:rsid w:val="005B6286"/>
    <w:rsid w:val="005C050C"/>
    <w:rsid w:val="005D6DAD"/>
    <w:rsid w:val="005E766C"/>
    <w:rsid w:val="00605269"/>
    <w:rsid w:val="00616B5E"/>
    <w:rsid w:val="00621ECC"/>
    <w:rsid w:val="006262C1"/>
    <w:rsid w:val="006472A9"/>
    <w:rsid w:val="006556D9"/>
    <w:rsid w:val="006723DB"/>
    <w:rsid w:val="006911B4"/>
    <w:rsid w:val="006970FA"/>
    <w:rsid w:val="006D7FB4"/>
    <w:rsid w:val="006F3DF4"/>
    <w:rsid w:val="00702BCE"/>
    <w:rsid w:val="00705D43"/>
    <w:rsid w:val="00716A40"/>
    <w:rsid w:val="00716E2E"/>
    <w:rsid w:val="007227D6"/>
    <w:rsid w:val="007249F6"/>
    <w:rsid w:val="00733127"/>
    <w:rsid w:val="007549D7"/>
    <w:rsid w:val="00781A16"/>
    <w:rsid w:val="007A2898"/>
    <w:rsid w:val="007A4DD1"/>
    <w:rsid w:val="007A5952"/>
    <w:rsid w:val="007D412F"/>
    <w:rsid w:val="00805C0B"/>
    <w:rsid w:val="00820527"/>
    <w:rsid w:val="00821BFA"/>
    <w:rsid w:val="0083237F"/>
    <w:rsid w:val="0084570D"/>
    <w:rsid w:val="00890590"/>
    <w:rsid w:val="00897365"/>
    <w:rsid w:val="008B1C49"/>
    <w:rsid w:val="008C5A99"/>
    <w:rsid w:val="008D0A42"/>
    <w:rsid w:val="008D1584"/>
    <w:rsid w:val="008D79E2"/>
    <w:rsid w:val="008E004A"/>
    <w:rsid w:val="008E0250"/>
    <w:rsid w:val="008F17C6"/>
    <w:rsid w:val="00901A20"/>
    <w:rsid w:val="0093074D"/>
    <w:rsid w:val="00980C10"/>
    <w:rsid w:val="0098238C"/>
    <w:rsid w:val="009914C2"/>
    <w:rsid w:val="009D560B"/>
    <w:rsid w:val="009E021D"/>
    <w:rsid w:val="00A03BF2"/>
    <w:rsid w:val="00A206C6"/>
    <w:rsid w:val="00A43BFF"/>
    <w:rsid w:val="00A6001D"/>
    <w:rsid w:val="00A64429"/>
    <w:rsid w:val="00A67D7C"/>
    <w:rsid w:val="00AB08DF"/>
    <w:rsid w:val="00AB1164"/>
    <w:rsid w:val="00B013FB"/>
    <w:rsid w:val="00B64493"/>
    <w:rsid w:val="00B859C5"/>
    <w:rsid w:val="00B9182A"/>
    <w:rsid w:val="00BB7228"/>
    <w:rsid w:val="00BC2FAC"/>
    <w:rsid w:val="00BD10B6"/>
    <w:rsid w:val="00BD48FB"/>
    <w:rsid w:val="00C02AB2"/>
    <w:rsid w:val="00C16F17"/>
    <w:rsid w:val="00C22A53"/>
    <w:rsid w:val="00C26E19"/>
    <w:rsid w:val="00C376BC"/>
    <w:rsid w:val="00C4140A"/>
    <w:rsid w:val="00C46564"/>
    <w:rsid w:val="00C6463D"/>
    <w:rsid w:val="00C767A1"/>
    <w:rsid w:val="00C83C87"/>
    <w:rsid w:val="00CA6BB6"/>
    <w:rsid w:val="00CB1564"/>
    <w:rsid w:val="00D03946"/>
    <w:rsid w:val="00D10C43"/>
    <w:rsid w:val="00D1377A"/>
    <w:rsid w:val="00D42CCC"/>
    <w:rsid w:val="00D763CB"/>
    <w:rsid w:val="00D8180F"/>
    <w:rsid w:val="00DC4B03"/>
    <w:rsid w:val="00DE4D3E"/>
    <w:rsid w:val="00DF6F75"/>
    <w:rsid w:val="00E2116C"/>
    <w:rsid w:val="00E2593A"/>
    <w:rsid w:val="00E31AA1"/>
    <w:rsid w:val="00E4337C"/>
    <w:rsid w:val="00E72747"/>
    <w:rsid w:val="00E93DF1"/>
    <w:rsid w:val="00EA1E13"/>
    <w:rsid w:val="00EA7EED"/>
    <w:rsid w:val="00EB1533"/>
    <w:rsid w:val="00EB7BC1"/>
    <w:rsid w:val="00ED6D3E"/>
    <w:rsid w:val="00EE75D0"/>
    <w:rsid w:val="00EF4C82"/>
    <w:rsid w:val="00F502B5"/>
    <w:rsid w:val="00F77EAB"/>
    <w:rsid w:val="00F8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96E70"/>
  <w15:docId w15:val="{DC163F38-0448-48CD-A349-7F75E6CC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2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2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28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628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6286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101F14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30003;&#35831;&#35780;&#20272;&#3492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申请评估表.dotx</Template>
  <TotalTime>282</TotalTime>
  <Pages>2</Pages>
  <Words>223</Words>
  <Characters>1273</Characters>
  <Application>Microsoft Office Word</Application>
  <DocSecurity>0</DocSecurity>
  <Lines>10</Lines>
  <Paragraphs>2</Paragraphs>
  <ScaleCrop>false</ScaleCrop>
  <Company>微软中国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律师提示：</cp:lastModifiedBy>
  <cp:revision>32</cp:revision>
  <cp:lastPrinted>2016-06-13T02:02:00Z</cp:lastPrinted>
  <dcterms:created xsi:type="dcterms:W3CDTF">2013-01-06T02:36:00Z</dcterms:created>
  <dcterms:modified xsi:type="dcterms:W3CDTF">2017-11-06T09:30:00Z</dcterms:modified>
</cp:coreProperties>
</file>